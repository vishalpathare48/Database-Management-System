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54A" w:rsidRDefault="00C6554A" w:rsidP="00C6554A">
      <w:pPr>
        <w:pStyle w:val="Photo"/>
        <w:rPr>
          <w:noProof/>
        </w:rPr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bookmarkStart w:id="5" w:name="_GoBack"/>
      <w:bookmarkEnd w:id="5"/>
    </w:p>
    <w:p w:rsidR="00E77FE5" w:rsidRDefault="00E77FE5" w:rsidP="00C6554A">
      <w:pPr>
        <w:pStyle w:val="Photo"/>
        <w:rPr>
          <w:noProof/>
        </w:rPr>
      </w:pPr>
    </w:p>
    <w:p w:rsidR="00E77FE5" w:rsidRDefault="00E77FE5" w:rsidP="00C6554A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Default="00E77FE5" w:rsidP="00E77FE5">
      <w:pPr>
        <w:pStyle w:val="Photo"/>
        <w:rPr>
          <w:noProof/>
        </w:rPr>
      </w:pPr>
    </w:p>
    <w:p w:rsidR="00E77FE5" w:rsidRPr="008B5277" w:rsidRDefault="00E77FE5" w:rsidP="00E77FE5">
      <w:pPr>
        <w:pStyle w:val="Photo"/>
      </w:pPr>
    </w:p>
    <w:bookmarkEnd w:id="0"/>
    <w:bookmarkEnd w:id="1"/>
    <w:bookmarkEnd w:id="2"/>
    <w:bookmarkEnd w:id="3"/>
    <w:bookmarkEnd w:id="4"/>
    <w:p w:rsidR="00C6554A" w:rsidRDefault="006D76AC" w:rsidP="00E77FE5">
      <w:pPr>
        <w:pStyle w:val="Title"/>
      </w:pPr>
      <w:r>
        <w:t xml:space="preserve">PROJECT </w:t>
      </w:r>
      <w:r w:rsidRPr="006D76AC">
        <w:rPr>
          <w:sz w:val="96"/>
          <w:szCs w:val="96"/>
        </w:rPr>
        <w:t>1</w:t>
      </w:r>
    </w:p>
    <w:p w:rsidR="00C6554A" w:rsidRPr="00D5413C" w:rsidRDefault="00C6554A" w:rsidP="00E77FE5">
      <w:pPr>
        <w:pStyle w:val="Subtitle"/>
      </w:pPr>
    </w:p>
    <w:p w:rsidR="00C6554A" w:rsidRDefault="006D76AC" w:rsidP="00E77FE5">
      <w:pPr>
        <w:pStyle w:val="ContactInfo"/>
        <w:ind w:left="4320" w:firstLine="720"/>
      </w:pPr>
      <w:r>
        <w:t>Vis</w:t>
      </w:r>
      <w:r w:rsidR="006D3130">
        <w:t>hal Pathare| Intro. To DBMS</w:t>
      </w:r>
      <w:r w:rsidR="00C6554A">
        <w:br w:type="page"/>
      </w:r>
    </w:p>
    <w:p w:rsidR="00C6554A" w:rsidRDefault="00857524" w:rsidP="00857524">
      <w:pPr>
        <w:pStyle w:val="Heading1"/>
        <w:numPr>
          <w:ilvl w:val="0"/>
          <w:numId w:val="16"/>
        </w:numPr>
      </w:pPr>
      <w:r>
        <w:lastRenderedPageBreak/>
        <w:t>Database Setup</w:t>
      </w:r>
    </w:p>
    <w:p w:rsidR="00857524" w:rsidRDefault="00857524" w:rsidP="00857524">
      <w:r>
        <w:rPr>
          <w:noProof/>
        </w:rPr>
        <w:drawing>
          <wp:inline distT="0" distB="0" distL="0" distR="0" wp14:anchorId="1FD99F4D" wp14:editId="6296BA64">
            <wp:extent cx="5486400" cy="747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4A" w:rsidRDefault="00857524" w:rsidP="00857524">
      <w:r>
        <w:rPr>
          <w:noProof/>
        </w:rPr>
        <w:drawing>
          <wp:inline distT="0" distB="0" distL="0" distR="0" wp14:anchorId="208A4504" wp14:editId="238BF995">
            <wp:extent cx="54864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4" w:rsidRDefault="00857524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C45131" w:rsidRDefault="00C45131" w:rsidP="00857524"/>
    <w:p w:rsidR="00857524" w:rsidRDefault="00857524" w:rsidP="00857524">
      <w:pPr>
        <w:pStyle w:val="ListBullet"/>
        <w:numPr>
          <w:ilvl w:val="0"/>
          <w:numId w:val="0"/>
        </w:numPr>
        <w:ind w:left="720" w:hanging="360"/>
      </w:pPr>
      <w:r>
        <w:rPr>
          <w:noProof/>
        </w:rPr>
        <w:lastRenderedPageBreak/>
        <w:drawing>
          <wp:inline distT="0" distB="0" distL="0" distR="0" wp14:anchorId="67244514" wp14:editId="385D92FF">
            <wp:extent cx="5486400" cy="568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4" w:rsidRDefault="00C70600" w:rsidP="00857524">
      <w:pPr>
        <w:pStyle w:val="ListBullet"/>
        <w:numPr>
          <w:ilvl w:val="0"/>
          <w:numId w:val="0"/>
        </w:numPr>
        <w:ind w:left="720" w:hanging="360"/>
      </w:pPr>
      <w:r>
        <w:rPr>
          <w:noProof/>
        </w:rPr>
        <w:drawing>
          <wp:inline distT="0" distB="0" distL="0" distR="0">
            <wp:extent cx="567690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-Q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00" w:rsidRDefault="00C70600" w:rsidP="00C7060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</w:t>
      </w:r>
    </w:p>
    <w:p w:rsidR="00C70600" w:rsidRDefault="00C70600" w:rsidP="00C7060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Administrators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C70600" w:rsidRDefault="00C70600" w:rsidP="00C7060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857524" w:rsidRDefault="00857524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063A4E" w:rsidRPr="00514122" w:rsidRDefault="00063A4E" w:rsidP="00857524">
      <w:pPr>
        <w:pStyle w:val="ListBullet"/>
        <w:numPr>
          <w:ilvl w:val="0"/>
          <w:numId w:val="0"/>
        </w:numPr>
        <w:ind w:left="720" w:hanging="360"/>
      </w:pPr>
    </w:p>
    <w:p w:rsidR="00C6554A" w:rsidRPr="00D5413C" w:rsidRDefault="00C70600" w:rsidP="00C70600">
      <w:pPr>
        <w:pStyle w:val="Heading2"/>
        <w:numPr>
          <w:ilvl w:val="0"/>
          <w:numId w:val="16"/>
        </w:numPr>
      </w:pPr>
      <w:r>
        <w:lastRenderedPageBreak/>
        <w:t>An Introduction to SQL</w:t>
      </w:r>
    </w:p>
    <w:p w:rsidR="000643DC" w:rsidRDefault="00D90D34" w:rsidP="00D90D34">
      <w:r>
        <w:rPr>
          <w:noProof/>
        </w:rPr>
        <w:drawing>
          <wp:inline distT="0" distB="0" distL="0" distR="0" wp14:anchorId="690EF63D" wp14:editId="385547C0">
            <wp:extent cx="5486400" cy="1163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4" w:rsidRDefault="00D90D34" w:rsidP="00D90D34">
      <w:r>
        <w:rPr>
          <w:noProof/>
        </w:rPr>
        <w:drawing>
          <wp:inline distT="0" distB="0" distL="0" distR="0" wp14:anchorId="2D90B347" wp14:editId="3E8B616E">
            <wp:extent cx="54864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34" w:rsidRDefault="00D90D34" w:rsidP="00D90D34"/>
    <w:p w:rsidR="00D90D34" w:rsidRDefault="00D90D34" w:rsidP="00D90D3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LastName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','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 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FirstName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FullName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Formating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Name</w:t>
      </w:r>
    </w:p>
    <w:p w:rsidR="00D90D34" w:rsidRDefault="00D90D34" w:rsidP="00D90D3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</w:t>
      </w:r>
    </w:p>
    <w:p w:rsidR="00D90D34" w:rsidRDefault="00D90D34" w:rsidP="00D90D3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LastName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LIKE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'[A-E]%'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970AE5">
        <w:rPr>
          <w:rFonts w:ascii="Consolas" w:hAnsi="Consolas" w:cs="Consolas"/>
          <w:color w:val="008000"/>
          <w:sz w:val="19"/>
          <w:szCs w:val="19"/>
          <w:highlight w:val="white"/>
        </w:rPr>
        <w:t>-- Selecting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Last Name Start with A-E </w:t>
      </w:r>
    </w:p>
    <w:p w:rsidR="00D90D34" w:rsidRDefault="00D90D34" w:rsidP="00D90D34"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LastName </w:t>
      </w:r>
      <w:r w:rsidR="00970AE5"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 w:rsidR="00970AE5"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="00970AE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--Ordering Last Name</w:t>
      </w:r>
    </w:p>
    <w:p w:rsidR="00D90D34" w:rsidRDefault="00D90D34" w:rsidP="00D90D34"/>
    <w:p w:rsidR="00D90D34" w:rsidRDefault="00D90D34" w:rsidP="00D90D34"/>
    <w:p w:rsidR="00D90D34" w:rsidRDefault="00D90D34" w:rsidP="00D90D34">
      <w:r>
        <w:rPr>
          <w:noProof/>
        </w:rPr>
        <w:lastRenderedPageBreak/>
        <w:drawing>
          <wp:inline distT="0" distB="0" distL="0" distR="0" wp14:anchorId="4CD0A8E3" wp14:editId="551E2F79">
            <wp:extent cx="5486400" cy="1711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4B" w:rsidRDefault="00C30F4B"/>
    <w:p w:rsidR="00FD0D05" w:rsidRDefault="00FD0D05"/>
    <w:p w:rsidR="00C30F4B" w:rsidRDefault="00D90D34">
      <w:r>
        <w:rPr>
          <w:noProof/>
        </w:rPr>
        <w:drawing>
          <wp:inline distT="0" distB="0" distL="0" distR="0" wp14:anchorId="5AF1B6F2" wp14:editId="2073FC80">
            <wp:extent cx="5486400" cy="297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05" w:rsidRDefault="00FD0D05"/>
    <w:p w:rsidR="00FD0D05" w:rsidRDefault="00FD0D05" w:rsidP="00FD0D0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2D6655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ListPrice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2D6655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 w:rsidR="002D6655">
        <w:rPr>
          <w:rFonts w:ascii="Consolas" w:hAnsi="Consolas" w:cs="Consolas"/>
          <w:color w:val="000000"/>
          <w:sz w:val="19"/>
          <w:szCs w:val="19"/>
          <w:highlight w:val="white"/>
        </w:rPr>
        <w:t>DiscountPercent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ListPrice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DiscountPercent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</w:p>
    <w:p w:rsidR="00FD0D05" w:rsidRDefault="00FD0D05" w:rsidP="00FD0D0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ListPrice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-((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ListPrice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DiscountPercent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DiscountPrice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:rsidR="00FD0D05" w:rsidRDefault="00FD0D05" w:rsidP="00FD0D0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              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-- From Product table </w:t>
      </w:r>
    </w:p>
    <w:p w:rsidR="00FD0D05" w:rsidRDefault="00FD0D05" w:rsidP="00FD0D0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DiscountPrice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 w:rsidR="00063A4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-- Ordering the Sequence</w:t>
      </w:r>
    </w:p>
    <w:p w:rsidR="00063A4E" w:rsidRDefault="00063A4E" w:rsidP="00FD0D05">
      <w:pPr>
        <w:rPr>
          <w:rFonts w:ascii="Consolas" w:hAnsi="Consolas" w:cs="Consolas"/>
          <w:color w:val="008000"/>
          <w:sz w:val="19"/>
          <w:szCs w:val="19"/>
        </w:rPr>
      </w:pPr>
    </w:p>
    <w:p w:rsidR="00063A4E" w:rsidRDefault="00063A4E" w:rsidP="00FD0D05"/>
    <w:p w:rsidR="00FD0D05" w:rsidRPr="00D5413C" w:rsidRDefault="00FD0D05" w:rsidP="00FD0D05">
      <w:pPr>
        <w:pStyle w:val="Heading2"/>
        <w:numPr>
          <w:ilvl w:val="0"/>
          <w:numId w:val="16"/>
        </w:numPr>
      </w:pPr>
      <w:r>
        <w:lastRenderedPageBreak/>
        <w:t>The ESSENTIAL SQL SKILLS</w:t>
      </w:r>
    </w:p>
    <w:p w:rsidR="00FD0D05" w:rsidRDefault="002B6894">
      <w:r>
        <w:rPr>
          <w:noProof/>
        </w:rPr>
        <w:drawing>
          <wp:inline distT="0" distB="0" distL="0" distR="0" wp14:anchorId="740319A3" wp14:editId="709CAC9D">
            <wp:extent cx="5486400" cy="574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94" w:rsidRDefault="004F74B0">
      <w:r>
        <w:rPr>
          <w:noProof/>
        </w:rPr>
        <w:drawing>
          <wp:inline distT="0" distB="0" distL="0" distR="0" wp14:anchorId="053BB61B" wp14:editId="4683D320">
            <wp:extent cx="548640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B0" w:rsidRDefault="004F74B0"/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--Using Self Join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="006B5BF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ListPrice 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a, Products b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="006B5BF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ListPrice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ListPrice   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ProductName;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--Using Subquery</w:t>
      </w:r>
    </w:p>
    <w:p w:rsidR="004F74B0" w:rsidRDefault="006B5BFD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 w:rsidR="004F74B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="004F74B0">
        <w:rPr>
          <w:rFonts w:ascii="Consolas" w:hAnsi="Consolas" w:cs="Consolas"/>
          <w:color w:val="000000"/>
          <w:sz w:val="19"/>
          <w:szCs w:val="19"/>
          <w:highlight w:val="white"/>
        </w:rPr>
        <w:t>ProductName</w:t>
      </w:r>
      <w:proofErr w:type="gramEnd"/>
      <w:r w:rsidR="004F74B0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 w:rsidR="004F74B0"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 w:rsidR="004F74B0"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="004F74B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ListPrice 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a </w:t>
      </w:r>
    </w:p>
    <w:p w:rsid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EXISTS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listPrice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listPrice)</w:t>
      </w:r>
    </w:p>
    <w:p w:rsidR="004F74B0" w:rsidRPr="004F74B0" w:rsidRDefault="004F74B0" w:rsidP="004F74B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ProductName;</w:t>
      </w:r>
    </w:p>
    <w:p w:rsidR="004F74B0" w:rsidRDefault="004F74B0" w:rsidP="004F74B0"/>
    <w:p w:rsidR="002B6894" w:rsidRDefault="002B6894">
      <w:r>
        <w:rPr>
          <w:noProof/>
        </w:rPr>
        <w:lastRenderedPageBreak/>
        <w:drawing>
          <wp:inline distT="0" distB="0" distL="0" distR="0" wp14:anchorId="0FD724F3" wp14:editId="15679945">
            <wp:extent cx="5486400" cy="15862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94" w:rsidRDefault="00D92B6F">
      <w:r>
        <w:rPr>
          <w:noProof/>
        </w:rPr>
        <w:drawing>
          <wp:inline distT="0" distB="0" distL="0" distR="0" wp14:anchorId="19271666" wp14:editId="04333667">
            <wp:extent cx="5486400" cy="2971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1F" w:rsidRDefault="00254F1F"/>
    <w:p w:rsidR="00254F1F" w:rsidRDefault="00254F1F" w:rsidP="00254F1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'SHIPPED'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3D0E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ShipStatus, 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      </w:t>
      </w:r>
    </w:p>
    <w:p w:rsidR="00254F1F" w:rsidRDefault="00254F1F" w:rsidP="00254F1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ShipDate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:rsidR="00254F1F" w:rsidRDefault="00254F1F" w:rsidP="00254F1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                                     </w:t>
      </w:r>
    </w:p>
    <w:p w:rsidR="00254F1F" w:rsidRDefault="00254F1F" w:rsidP="00254F1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'NOT SHIPPED'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3D0E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ShipStatus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3D0EF2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   </w:t>
      </w:r>
    </w:p>
    <w:p w:rsidR="00254F1F" w:rsidRDefault="00254F1F" w:rsidP="00254F1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ShipDate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:rsidR="00254F1F" w:rsidRDefault="00254F1F" w:rsidP="00254F1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="00D92B6F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54F1F" w:rsidRDefault="00254F1F" w:rsidP="00254F1F"/>
    <w:p w:rsidR="003D0EF2" w:rsidRDefault="003D0EF2" w:rsidP="00254F1F"/>
    <w:p w:rsidR="002B6894" w:rsidRDefault="002B6894">
      <w:r>
        <w:rPr>
          <w:noProof/>
        </w:rPr>
        <w:lastRenderedPageBreak/>
        <w:drawing>
          <wp:inline distT="0" distB="0" distL="0" distR="0" wp14:anchorId="3C41E795" wp14:editId="34E3BC80">
            <wp:extent cx="5486400" cy="13074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94" w:rsidRDefault="00244A03">
      <w:r>
        <w:rPr>
          <w:noProof/>
        </w:rPr>
        <w:drawing>
          <wp:inline distT="0" distB="0" distL="0" distR="0" wp14:anchorId="3192BE2A" wp14:editId="4A6EB46D">
            <wp:extent cx="5486400" cy="2971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1F" w:rsidRDefault="00254F1F"/>
    <w:p w:rsidR="00244A03" w:rsidRDefault="00244A03" w:rsidP="00244A0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="009E508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="0038593E">
        <w:rPr>
          <w:rFonts w:ascii="Consolas" w:hAnsi="Consolas" w:cs="Consolas"/>
          <w:color w:val="000000"/>
          <w:sz w:val="19"/>
          <w:szCs w:val="19"/>
          <w:highlight w:val="white"/>
        </w:rPr>
        <w:t>CategoryName,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4570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CountofProduct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MAX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ListPrice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MaxPrice </w:t>
      </w:r>
    </w:p>
    <w:p w:rsidR="00244A03" w:rsidRDefault="00244A03" w:rsidP="00244A0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="004570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p                                        </w:t>
      </w:r>
    </w:p>
    <w:p w:rsidR="00244A03" w:rsidRDefault="00244A03" w:rsidP="00244A0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CategoryID               </w:t>
      </w:r>
    </w:p>
    <w:p w:rsidR="00244A03" w:rsidRDefault="00244A03" w:rsidP="00244A0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="0045706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CategoryName                          </w:t>
      </w:r>
    </w:p>
    <w:p w:rsidR="00244A03" w:rsidRDefault="00244A03" w:rsidP="00244A0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CountofProduct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44A03" w:rsidRDefault="00244A03"/>
    <w:p w:rsidR="00730CA8" w:rsidRDefault="00730CA8"/>
    <w:p w:rsidR="00752FA7" w:rsidRDefault="002B6894">
      <w:r>
        <w:rPr>
          <w:noProof/>
        </w:rPr>
        <w:lastRenderedPageBreak/>
        <w:drawing>
          <wp:inline distT="0" distB="0" distL="0" distR="0" wp14:anchorId="48D26B25" wp14:editId="23E062C7">
            <wp:extent cx="5486400" cy="17640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FA7" w:rsidRDefault="00752FA7"/>
    <w:p w:rsidR="00752FA7" w:rsidRDefault="00F90D7D">
      <w:r>
        <w:rPr>
          <w:noProof/>
        </w:rPr>
        <w:drawing>
          <wp:inline distT="0" distB="0" distL="0" distR="0" wp14:anchorId="3DB7CB90" wp14:editId="159E0107">
            <wp:extent cx="548640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7D" w:rsidRDefault="00F90D7D"/>
    <w:p w:rsid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="00730CA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*)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730CA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NumberOfOrder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730CA8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ItemPrice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TotalAmount </w:t>
      </w:r>
    </w:p>
    <w:p w:rsid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 C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CustomerID       </w:t>
      </w:r>
    </w:p>
    <w:p w:rsid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 OI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OrderID </w:t>
      </w:r>
    </w:p>
    <w:p w:rsid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 w:rsidR="00730CA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ItemPrice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400                                               </w:t>
      </w:r>
    </w:p>
    <w:p w:rsid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EmailAddress</w:t>
      </w:r>
    </w:p>
    <w:p w:rsidR="00F90D7D" w:rsidRPr="00F90D7D" w:rsidRDefault="00F90D7D" w:rsidP="00F90D7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TotalAmount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F90D7D" w:rsidRDefault="00F90D7D"/>
    <w:p w:rsidR="00CE731E" w:rsidRDefault="00CE731E"/>
    <w:p w:rsidR="002B6894" w:rsidRDefault="002B6894">
      <w:r>
        <w:rPr>
          <w:noProof/>
        </w:rPr>
        <w:lastRenderedPageBreak/>
        <w:drawing>
          <wp:inline distT="0" distB="0" distL="0" distR="0" wp14:anchorId="1B60BC97" wp14:editId="0F430DB5">
            <wp:extent cx="5486400" cy="806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7D" w:rsidRDefault="00573C64">
      <w:r>
        <w:rPr>
          <w:noProof/>
        </w:rPr>
        <w:drawing>
          <wp:inline distT="0" distB="0" distL="0" distR="0" wp14:anchorId="3E6F4707" wp14:editId="5E25A37B">
            <wp:extent cx="5486400" cy="2971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7D" w:rsidRDefault="00F90D7D"/>
    <w:p w:rsidR="00573C64" w:rsidRDefault="00573C64" w:rsidP="00573C6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--Using Subquery in Where Clause</w:t>
      </w:r>
    </w:p>
    <w:p w:rsidR="00573C64" w:rsidRDefault="00573C64" w:rsidP="00573C6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731E" w:rsidRDefault="00573C64" w:rsidP="00573C6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DiscountPercent </w:t>
      </w:r>
    </w:p>
    <w:p w:rsidR="00573C64" w:rsidRDefault="00573C64" w:rsidP="00573C6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P</w:t>
      </w:r>
    </w:p>
    <w:p w:rsidR="00573C64" w:rsidRDefault="00573C64" w:rsidP="00573C64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EXISTS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="00CE731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ProductName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DiscountPercent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DiscountPercent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F90D7D" w:rsidRDefault="00573C64" w:rsidP="00573C64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>
      <w:pPr>
        <w:rPr>
          <w:rFonts w:ascii="Consolas" w:hAnsi="Consolas" w:cs="Consolas"/>
          <w:color w:val="808080"/>
          <w:sz w:val="19"/>
          <w:szCs w:val="19"/>
        </w:rPr>
      </w:pPr>
    </w:p>
    <w:p w:rsidR="00CE731E" w:rsidRDefault="00CE731E" w:rsidP="00573C64"/>
    <w:p w:rsidR="00230EC8" w:rsidRDefault="002B6894">
      <w:r>
        <w:rPr>
          <w:noProof/>
        </w:rPr>
        <w:lastRenderedPageBreak/>
        <w:drawing>
          <wp:inline distT="0" distB="0" distL="0" distR="0" wp14:anchorId="5D183F00" wp14:editId="69A98350">
            <wp:extent cx="5486400" cy="9124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C8" w:rsidRDefault="00230EC8"/>
    <w:p w:rsidR="00573C64" w:rsidRDefault="00D81DC0">
      <w:r>
        <w:t>A:</w:t>
      </w:r>
    </w:p>
    <w:p w:rsidR="00D81DC0" w:rsidRDefault="00D81DC0">
      <w:r>
        <w:rPr>
          <w:noProof/>
        </w:rPr>
        <w:drawing>
          <wp:inline distT="0" distB="0" distL="0" distR="0" wp14:anchorId="46041CF6" wp14:editId="2006C7FE">
            <wp:extent cx="5486400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C8" w:rsidRDefault="00230EC8"/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5A33B9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OrderTotal   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 C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CustomerID 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 OI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5A33B9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B2637A" w:rsidRDefault="00B2637A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(B):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   </w:t>
      </w:r>
      <w:r>
        <w:rPr>
          <w:noProof/>
        </w:rPr>
        <w:drawing>
          <wp:inline distT="0" distB="0" distL="0" distR="0" wp14:anchorId="3CB39EF1" wp14:editId="0D48950D">
            <wp:extent cx="54864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 w:rsidR="00B2637A"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Max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OrderTotal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="00B2637A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LargestOrder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B2637A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OrderTotal 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Customers C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O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CustomerID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CustomerID 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 OI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OrderID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 </w:t>
      </w:r>
    </w:p>
    <w:p w:rsid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EmailAddress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30EC8" w:rsidRPr="00230EC8" w:rsidRDefault="00230EC8" w:rsidP="00230EC8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30EC8" w:rsidRDefault="00230EC8"/>
    <w:p w:rsidR="00DE16A3" w:rsidRDefault="00DE16A3"/>
    <w:p w:rsidR="00DE16A3" w:rsidRDefault="00DE16A3"/>
    <w:p w:rsidR="00DE16A3" w:rsidRDefault="00DE16A3"/>
    <w:p w:rsidR="00DE16A3" w:rsidRDefault="00DE16A3"/>
    <w:p w:rsidR="00DE16A3" w:rsidRDefault="00DE16A3"/>
    <w:p w:rsidR="00DE16A3" w:rsidRDefault="00DE16A3"/>
    <w:p w:rsidR="002B6894" w:rsidRDefault="004F74B0">
      <w:r>
        <w:rPr>
          <w:noProof/>
        </w:rPr>
        <w:lastRenderedPageBreak/>
        <w:drawing>
          <wp:inline distT="0" distB="0" distL="0" distR="0" wp14:anchorId="3383C9AA" wp14:editId="15A1052E">
            <wp:extent cx="5486400" cy="1506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C8" w:rsidRDefault="004E6E06">
      <w:r>
        <w:rPr>
          <w:noProof/>
        </w:rPr>
        <w:drawing>
          <wp:inline distT="0" distB="0" distL="0" distR="0" wp14:anchorId="074E210F" wp14:editId="02BD4D64">
            <wp:extent cx="5486400" cy="2971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06" w:rsidRDefault="004E6E06"/>
    <w:p w:rsidR="004E6E06" w:rsidRDefault="004E6E0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="00DE16A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CardNumber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lEN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CardNumber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="00DE16A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DE16A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LengthOfCardNumber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RIGHT(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CardNumber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LastFourDigit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REPLICATE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'X'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="00DE16A3">
        <w:rPr>
          <w:rFonts w:ascii="Consolas" w:hAnsi="Consolas" w:cs="Consolas"/>
          <w:color w:val="000000"/>
          <w:sz w:val="19"/>
          <w:szCs w:val="19"/>
          <w:highlight w:val="white"/>
        </w:rPr>
        <w:t>12</w:t>
      </w:r>
      <w:r w:rsidR="00DE16A3"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) +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Right(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CardNumber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 w:rsidR="00DE16A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FormattedCardNumber </w:t>
      </w:r>
    </w:p>
    <w:p w:rsidR="004E6E06" w:rsidRDefault="004E6E06" w:rsidP="004E6E06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E6E06" w:rsidRDefault="004E6E06" w:rsidP="004E6E06">
      <w:pPr>
        <w:rPr>
          <w:rFonts w:ascii="Consolas" w:hAnsi="Consolas" w:cs="Consolas"/>
          <w:color w:val="808080"/>
          <w:sz w:val="19"/>
          <w:szCs w:val="19"/>
        </w:rPr>
      </w:pPr>
    </w:p>
    <w:p w:rsidR="004E6E06" w:rsidRDefault="004E6E06" w:rsidP="004E6E06"/>
    <w:p w:rsidR="00230EC8" w:rsidRDefault="00230EC8"/>
    <w:p w:rsidR="00F84ECB" w:rsidRDefault="00F84ECB"/>
    <w:p w:rsidR="004F74B0" w:rsidRDefault="004F74B0">
      <w:r>
        <w:rPr>
          <w:noProof/>
        </w:rPr>
        <w:lastRenderedPageBreak/>
        <w:drawing>
          <wp:inline distT="0" distB="0" distL="0" distR="0" wp14:anchorId="12C3DC87" wp14:editId="7BD4E1DA">
            <wp:extent cx="5486400" cy="1296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05" w:rsidRDefault="00FD0D05"/>
    <w:p w:rsidR="004E6E06" w:rsidRDefault="004E6E06">
      <w:r>
        <w:rPr>
          <w:noProof/>
        </w:rPr>
        <w:drawing>
          <wp:inline distT="0" distB="0" distL="0" distR="0" wp14:anchorId="78AF0C0C" wp14:editId="32E94221">
            <wp:extent cx="5486400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06" w:rsidRDefault="004E6E06"/>
    <w:p w:rsidR="004E6E06" w:rsidRDefault="004E6E0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YEAR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YearNumber,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DayNumber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 xml:space="preserve">DATEADD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DAY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NewDate </w:t>
      </w:r>
    </w:p>
    <w:p w:rsidR="004E6E06" w:rsidRDefault="004E6E0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4E6E06" w:rsidRDefault="004E6E0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4E6E06" w:rsidRDefault="004E6E0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F84ECB" w:rsidRDefault="00F84ECB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4E6E06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19FEED82" wp14:editId="2811ADEF">
            <wp:extent cx="5486400" cy="735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DC" w:rsidRDefault="000643D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643DC" w:rsidRDefault="000643D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643DC" w:rsidRPr="00F17ACC" w:rsidRDefault="000643D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Table before Updation</w:t>
      </w:r>
      <w:r w:rsidR="00F17ACC"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:</w:t>
      </w:r>
    </w:p>
    <w:p w:rsidR="00F17ACC" w:rsidRPr="000643DC" w:rsidRDefault="00F17A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</w:rPr>
      </w:pPr>
    </w:p>
    <w:p w:rsidR="00C36143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599DD967" wp14:editId="032FFAB4">
            <wp:extent cx="5486400" cy="297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17ACC" w:rsidRDefault="00F17A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Query Execution</w:t>
      </w:r>
    </w:p>
    <w:p w:rsidR="00F17ACC" w:rsidRPr="00F17ACC" w:rsidRDefault="00F17A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C36143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1BBBB384" wp14:editId="15D7F35F">
            <wp:extent cx="5486400" cy="2971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>Table After Updation: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1862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EE7301C" wp14:editId="7D34D69D">
            <wp:extent cx="54864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62" w:rsidRDefault="00EA186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1862" w:rsidRDefault="00EA186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FF00FF"/>
          <w:sz w:val="19"/>
          <w:szCs w:val="19"/>
          <w:highlight w:val="white"/>
        </w:rPr>
        <w:t>UPDATE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</w:t>
      </w: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CategoryName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'Woodwinds'</w:t>
      </w: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CategoryID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CategoryID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CategoryName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'Brass'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9D423D" w:rsidRDefault="009D423D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0558DF7E" wp14:editId="45A8C0F6">
            <wp:extent cx="5486400" cy="21894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Pr="00F17ACC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Table before Updation</w:t>
      </w:r>
      <w:r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: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036FC8C" wp14:editId="3FE8438E">
            <wp:extent cx="5486400" cy="283698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7615" cy="28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9D423D" w:rsidRDefault="009D423D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DD0C65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>Query Execution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4389670A" wp14:editId="53FF95CB">
            <wp:extent cx="5486400" cy="2971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Table After Updation: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4D1AD58" wp14:editId="59C9ED83">
            <wp:extent cx="548640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</w:t>
      </w: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Values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'dgx_640'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'Yamaha DGX 640 88-Key Digital Piano'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'Long description to come.'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799.99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GETDATE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());</w:t>
      </w: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D43930" w:rsidRDefault="00D43930" w:rsidP="00D4393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3930" w:rsidRDefault="00D4393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CCEBB24" wp14:editId="1FD8CA5F">
            <wp:extent cx="5486400" cy="10890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Pr="00F17ACC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Table before Updation</w:t>
      </w:r>
      <w:r>
        <w:rPr>
          <w:rFonts w:ascii="Consolas" w:hAnsi="Consolas" w:cs="Consolas"/>
          <w:i/>
          <w:color w:val="000000"/>
          <w:sz w:val="16"/>
          <w:szCs w:val="16"/>
          <w:highlight w:val="white"/>
          <w:u w:val="single"/>
        </w:rPr>
        <w:t>: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0009AC79" wp14:editId="341B6C49">
            <wp:extent cx="5486400" cy="2971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3219" w:rsidRDefault="00CD3219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 w:rsidRPr="00F17ACC"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>Query Execution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61FD01DC" wp14:editId="7CC7936A">
            <wp:extent cx="5486400" cy="2971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D0C65" w:rsidRDefault="00DD0C65" w:rsidP="00DD0C6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Table After Updation:</w:t>
      </w:r>
    </w:p>
    <w:p w:rsidR="00DD0C65" w:rsidRDefault="00DD0C6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1CC708AC" wp14:editId="49F3BFFD">
            <wp:extent cx="5486400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7B72" w:rsidRPr="002E7B72" w:rsidRDefault="002E7B72" w:rsidP="002E7B72">
      <w:pPr>
        <w:shd w:val="clear" w:color="auto" w:fill="FFFFFF"/>
        <w:spacing w:before="0" w:after="0" w:line="240" w:lineRule="auto"/>
        <w:rPr>
          <w:rFonts w:ascii="Calibri" w:eastAsia="Times New Roman" w:hAnsi="Calibri" w:cs="Calibri"/>
          <w:color w:val="222222"/>
        </w:rPr>
      </w:pP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DELETE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</w:t>
      </w: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FROM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Products</w:t>
      </w:r>
    </w:p>
    <w:p w:rsidR="002E7B72" w:rsidRDefault="002E7B72" w:rsidP="002E7B72">
      <w:pPr>
        <w:shd w:val="clear" w:color="auto" w:fill="FFFFFF"/>
        <w:spacing w:before="0" w:after="0" w:line="240" w:lineRule="auto"/>
        <w:rPr>
          <w:rFonts w:ascii="Consolas" w:eastAsia="Times New Roman" w:hAnsi="Consolas" w:cs="Calibri"/>
          <w:color w:val="808080"/>
          <w:sz w:val="19"/>
          <w:szCs w:val="19"/>
          <w:shd w:val="clear" w:color="auto" w:fill="FFFFFF"/>
        </w:rPr>
      </w:pP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WHERE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CategoryID </w:t>
      </w:r>
      <w:r w:rsidRPr="002E7B72">
        <w:rPr>
          <w:rFonts w:ascii="Consolas" w:eastAsia="Times New Roman" w:hAnsi="Consolas" w:cs="Calibri"/>
          <w:color w:val="808080"/>
          <w:sz w:val="19"/>
          <w:szCs w:val="19"/>
          <w:shd w:val="clear" w:color="auto" w:fill="FFFFFF"/>
        </w:rPr>
        <w:t>=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4</w:t>
      </w:r>
      <w:r w:rsidRPr="002E7B72">
        <w:rPr>
          <w:rFonts w:ascii="Consolas" w:eastAsia="Times New Roman" w:hAnsi="Consolas" w:cs="Calibri"/>
          <w:color w:val="808080"/>
          <w:sz w:val="19"/>
          <w:szCs w:val="19"/>
          <w:shd w:val="clear" w:color="auto" w:fill="FFFFFF"/>
        </w:rPr>
        <w:t>;</w:t>
      </w:r>
    </w:p>
    <w:p w:rsidR="002E7B72" w:rsidRPr="002E7B72" w:rsidRDefault="002E7B72" w:rsidP="002E7B72">
      <w:pPr>
        <w:shd w:val="clear" w:color="auto" w:fill="FFFFFF"/>
        <w:spacing w:before="0" w:after="0" w:line="240" w:lineRule="auto"/>
        <w:rPr>
          <w:rFonts w:ascii="Calibri" w:eastAsia="Times New Roman" w:hAnsi="Calibri" w:cs="Calibri"/>
          <w:color w:val="222222"/>
        </w:rPr>
      </w:pPr>
      <w:r w:rsidRPr="002E7B72">
        <w:rPr>
          <w:rFonts w:ascii="Consolas" w:eastAsia="Times New Roman" w:hAnsi="Consolas" w:cs="Calibri"/>
          <w:color w:val="000000"/>
          <w:sz w:val="19"/>
          <w:szCs w:val="19"/>
        </w:rPr>
        <w:t> </w:t>
      </w:r>
    </w:p>
    <w:p w:rsidR="002E7B72" w:rsidRPr="002E7B72" w:rsidRDefault="002E7B72" w:rsidP="002E7B72">
      <w:pPr>
        <w:shd w:val="clear" w:color="auto" w:fill="FFFFFF"/>
        <w:spacing w:before="0" w:after="0" w:line="240" w:lineRule="auto"/>
        <w:rPr>
          <w:rFonts w:ascii="Calibri" w:eastAsia="Times New Roman" w:hAnsi="Calibri" w:cs="Calibri"/>
          <w:color w:val="222222"/>
        </w:rPr>
      </w:pP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DELETE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</w:t>
      </w: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FROM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Categories</w:t>
      </w:r>
    </w:p>
    <w:p w:rsidR="002E7B72" w:rsidRPr="002E7B72" w:rsidRDefault="002E7B72" w:rsidP="002E7B72">
      <w:pPr>
        <w:shd w:val="clear" w:color="auto" w:fill="FFFFFF"/>
        <w:spacing w:before="0" w:after="160" w:line="235" w:lineRule="atLeast"/>
        <w:rPr>
          <w:rFonts w:ascii="Calibri" w:eastAsia="Times New Roman" w:hAnsi="Calibri" w:cs="Calibri"/>
          <w:color w:val="222222"/>
        </w:rPr>
      </w:pPr>
      <w:r w:rsidRPr="002E7B72">
        <w:rPr>
          <w:rFonts w:ascii="Consolas" w:eastAsia="Times New Roman" w:hAnsi="Consolas" w:cs="Calibri"/>
          <w:color w:val="0000FF"/>
          <w:sz w:val="19"/>
          <w:szCs w:val="19"/>
          <w:shd w:val="clear" w:color="auto" w:fill="FFFFFF"/>
        </w:rPr>
        <w:t>WHERE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CategoryID </w:t>
      </w:r>
      <w:r w:rsidRPr="002E7B72">
        <w:rPr>
          <w:rFonts w:ascii="Consolas" w:eastAsia="Times New Roman" w:hAnsi="Consolas" w:cs="Calibri"/>
          <w:color w:val="808080"/>
          <w:sz w:val="19"/>
          <w:szCs w:val="19"/>
          <w:shd w:val="clear" w:color="auto" w:fill="FFFFFF"/>
        </w:rPr>
        <w:t>=</w:t>
      </w:r>
      <w:r w:rsidRPr="002E7B72">
        <w:rPr>
          <w:rFonts w:ascii="Consolas" w:eastAsia="Times New Roman" w:hAnsi="Consolas" w:cs="Calibri"/>
          <w:color w:val="000000"/>
          <w:sz w:val="19"/>
          <w:szCs w:val="19"/>
          <w:shd w:val="clear" w:color="auto" w:fill="FFFFFF"/>
        </w:rPr>
        <w:t> 4</w:t>
      </w:r>
      <w:r w:rsidRPr="002E7B72">
        <w:rPr>
          <w:rFonts w:ascii="Consolas" w:eastAsia="Times New Roman" w:hAnsi="Consolas" w:cs="Calibri"/>
          <w:color w:val="808080"/>
          <w:sz w:val="19"/>
          <w:szCs w:val="19"/>
          <w:shd w:val="clear" w:color="auto" w:fill="FFFFFF"/>
        </w:rPr>
        <w:t>;</w:t>
      </w: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E7B72" w:rsidRDefault="002E7B72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36143" w:rsidRDefault="00C36143" w:rsidP="00C36143">
      <w:pPr>
        <w:pStyle w:val="Heading2"/>
        <w:numPr>
          <w:ilvl w:val="0"/>
          <w:numId w:val="16"/>
        </w:numPr>
      </w:pPr>
      <w:r>
        <w:t>Advanced SQL SKILLS</w:t>
      </w:r>
    </w:p>
    <w:p w:rsidR="00B7245E" w:rsidRDefault="00B7245E" w:rsidP="00B7245E">
      <w:r>
        <w:rPr>
          <w:noProof/>
        </w:rPr>
        <w:drawing>
          <wp:inline distT="0" distB="0" distL="0" distR="0" wp14:anchorId="5103AF4C" wp14:editId="1BF38172">
            <wp:extent cx="5486400" cy="15919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5E" w:rsidRDefault="00B7245E" w:rsidP="00B7245E"/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View Query Execution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:</w:t>
      </w:r>
    </w:p>
    <w:p w:rsidR="00EA5AF6" w:rsidRDefault="00EA5AF6" w:rsidP="00B7245E"/>
    <w:p w:rsidR="00EA5AF6" w:rsidRDefault="009A6FB1" w:rsidP="00B7245E">
      <w:r>
        <w:rPr>
          <w:noProof/>
        </w:rPr>
        <w:drawing>
          <wp:inline distT="0" distB="0" distL="0" distR="0" wp14:anchorId="550B1596" wp14:editId="0BE2BF00">
            <wp:extent cx="54864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20" w:rsidRDefault="00AA1F20" w:rsidP="00B7245E"/>
    <w:p w:rsidR="00AA1F20" w:rsidRDefault="00AA1F20" w:rsidP="00B7245E"/>
    <w:p w:rsidR="00AA1F20" w:rsidRDefault="00AA1F20" w:rsidP="00B7245E"/>
    <w:p w:rsidR="00AA1F20" w:rsidRDefault="00AA1F20" w:rsidP="00B7245E"/>
    <w:p w:rsidR="00AA1F20" w:rsidRDefault="00AA1F20" w:rsidP="00B7245E"/>
    <w:p w:rsidR="00AA1F20" w:rsidRDefault="00AA1F20" w:rsidP="00B7245E"/>
    <w:p w:rsidR="00AA1F20" w:rsidRP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 xml:space="preserve">Data </w:t>
      </w:r>
      <w:proofErr w:type="gramStart"/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In</w:t>
      </w:r>
      <w:proofErr w:type="gramEnd"/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 xml:space="preserve"> View:</w:t>
      </w:r>
    </w:p>
    <w:p w:rsidR="00EA5AF6" w:rsidRDefault="00305273" w:rsidP="00B7245E">
      <w:r>
        <w:rPr>
          <w:noProof/>
        </w:rPr>
        <w:drawing>
          <wp:inline distT="0" distB="0" distL="0" distR="0" wp14:anchorId="64F99383" wp14:editId="6EAB1221">
            <wp:extent cx="5486400" cy="297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MyGuitarShop</w:t>
      </w: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OrderItemProducts </w:t>
      </w: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TaxAmount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ShipDate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FinalPrice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Quantity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ItemTotal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ProductName</w:t>
      </w:r>
    </w:p>
    <w:p w:rsidR="00AA1F20" w:rsidRDefault="00AA1F20" w:rsidP="00AA1F20">
      <w:pPr>
        <w:autoSpaceDE w:val="0"/>
        <w:autoSpaceDN w:val="0"/>
        <w:adjustRightInd w:val="0"/>
        <w:spacing w:before="0" w:after="0" w:line="240" w:lineRule="auto"/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OrderItems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OrderID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OrderItems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ProductID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>
        <w:rPr>
          <w:noProof/>
        </w:rPr>
        <w:t xml:space="preserve"> </w:t>
      </w: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05273" w:rsidRDefault="00305273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7933DB" w:rsidRDefault="007933DB" w:rsidP="00305273">
      <w:pPr>
        <w:autoSpaceDE w:val="0"/>
        <w:autoSpaceDN w:val="0"/>
        <w:adjustRightInd w:val="0"/>
        <w:spacing w:before="0" w:after="0" w:line="240" w:lineRule="auto"/>
        <w:rPr>
          <w:noProof/>
        </w:rPr>
      </w:pPr>
    </w:p>
    <w:p w:rsidR="00EA5AF6" w:rsidRPr="00925277" w:rsidRDefault="00EA5AF6" w:rsidP="00925277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121D5830" wp14:editId="7DFE5406">
            <wp:extent cx="5486400" cy="7092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Default="008E7A7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65B782BE" wp14:editId="36D8F184">
            <wp:extent cx="54864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43" w:rsidRDefault="00C3614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5AF6" w:rsidRDefault="008E7A70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0D2DC0BD" wp14:editId="5DC85BBB">
            <wp:extent cx="5486400" cy="2971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MyGuitarShop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ProductSummary 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Quantity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 w:rsidR="0092527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OrderCount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ItemTotal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OrderTotal  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OrderItemProducts</w:t>
      </w:r>
    </w:p>
    <w:p w:rsidR="007E6F21" w:rsidRDefault="007E6F21" w:rsidP="007E6F2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ProductName</w:t>
      </w:r>
      <w:r w:rsidR="007F5C1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EA5AF6" w:rsidRDefault="00EA5AF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A5AF6" w:rsidRDefault="00EA5AF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EFD35B6" wp14:editId="4EF97394">
            <wp:extent cx="5486400" cy="9169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CC" w:rsidRDefault="00C831CC" w:rsidP="00C831CC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</w:p>
    <w:p w:rsidR="00C831CC" w:rsidRDefault="00C831CC" w:rsidP="00C831CC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Procedure Query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 xml:space="preserve"> Execution:</w:t>
      </w: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23CFAC6C" wp14:editId="575496F0">
            <wp:extent cx="5486400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C831CC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>Data in Categories Table After Execution:</w:t>
      </w: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242B2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1B5F53C8" wp14:editId="0FDE09A7">
            <wp:extent cx="5486400" cy="2971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25" w:rsidRDefault="00242B2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highlight w:val="white"/>
        </w:rPr>
        <w:t>OBJECT_ID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'spInsertCategory'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DROP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PROC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spInsertCategory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PROCEDURE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spInsertCategory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@CategoryName1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varchar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:rsidR="00B51CA3" w:rsidRDefault="00B51CA3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BEGIN</w:t>
      </w:r>
    </w:p>
    <w:p w:rsidR="00C831CC" w:rsidRDefault="00C831CC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EXISTS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CategoryName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@CategoryName1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C831CC" w:rsidRDefault="00C831CC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'Category Name Is already in the Table'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Categories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CategoryName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@CategoryName1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C831CC" w:rsidRDefault="00C831CC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</w:p>
    <w:p w:rsidR="00C831CC" w:rsidRDefault="00C831CC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EXECUTE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spInsertCategory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'Piano'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EXECUTE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spInsertCategory</w:t>
      </w:r>
      <w:r w:rsidR="00C831CC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'VIOLIN'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</w:p>
    <w:p w:rsidR="00242B25" w:rsidRDefault="00242B25" w:rsidP="00242B25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E6F21" w:rsidRDefault="007E6F21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831CC" w:rsidRDefault="00C831CC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5AF6" w:rsidRDefault="00EA5AF6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13058D4B" wp14:editId="014412AB">
            <wp:extent cx="5486400" cy="14833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9D" w:rsidRPr="002A6D9D" w:rsidRDefault="00636AAF" w:rsidP="002A6D9D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6AAF">
        <w:rPr>
          <w:noProof/>
        </w:rPr>
        <w:t xml:space="preserve"> </w:t>
      </w:r>
    </w:p>
    <w:p w:rsidR="002A6D9D" w:rsidRDefault="002A6D9D" w:rsidP="002A6D9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Function fnDiscount</w:t>
      </w:r>
      <w:r w:rsidR="003E06C3"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Price Execution</w:t>
      </w: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:</w:t>
      </w:r>
    </w:p>
    <w:p w:rsidR="002A6D9D" w:rsidRPr="002A6D9D" w:rsidRDefault="002A6D9D" w:rsidP="002A6D9D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5AF6" w:rsidRPr="002A6D9D" w:rsidRDefault="00636AAF" w:rsidP="002A6D9D">
      <w:pPr>
        <w:autoSpaceDE w:val="0"/>
        <w:autoSpaceDN w:val="0"/>
        <w:adjustRightInd w:val="0"/>
        <w:spacing w:before="0" w:after="0" w:line="240" w:lineRule="auto"/>
        <w:ind w:left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50715DB4" wp14:editId="07363018">
            <wp:extent cx="5486400" cy="2971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B25" w:rsidRDefault="00242B25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A5AF6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 xml:space="preserve">Checking Result for Itemid:1 = </w:t>
      </w:r>
    </w:p>
    <w:p w:rsidR="003E06C3" w:rsidRDefault="003E06C3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6AAF" w:rsidRDefault="00636AAF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0011FA2A" wp14:editId="2E667F99">
            <wp:extent cx="5648179" cy="3047707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63472" cy="30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AF" w:rsidRDefault="00636AAF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6AAF" w:rsidRDefault="00636AAF" w:rsidP="004E6E06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MyGuitarShop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fnDiscountPrice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itemID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Begin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@discountedPrice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@discountedPrice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OrderItems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ItemPrice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OrderItems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DiscountAmount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ItemID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itemID</w:t>
      </w:r>
      <w:proofErr w:type="spellEnd"/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@discountedPrice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Pr="003E06C3" w:rsidRDefault="003E06C3" w:rsidP="003E06C3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lastRenderedPageBreak/>
        <w:t>Function fnItemTotal</w:t>
      </w:r>
      <w:r w:rsidRPr="003E06C3"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 xml:space="preserve"> Execution:</w:t>
      </w:r>
    </w:p>
    <w:p w:rsidR="00636AAF" w:rsidRPr="003E06C3" w:rsidRDefault="00636AAF" w:rsidP="003E06C3">
      <w:pPr>
        <w:pStyle w:val="ListParagraph"/>
        <w:autoSpaceDE w:val="0"/>
        <w:autoSpaceDN w:val="0"/>
        <w:adjustRightInd w:val="0"/>
        <w:spacing w:before="0" w:after="0" w:line="240" w:lineRule="auto"/>
        <w:ind w:left="792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 w:rsidR="001E2761">
        <w:rPr>
          <w:noProof/>
        </w:rPr>
        <w:drawing>
          <wp:inline distT="0" distB="0" distL="0" distR="0" wp14:anchorId="2C36EF3B" wp14:editId="1043742F">
            <wp:extent cx="548640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761" w:rsidRDefault="001E2761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</w:pPr>
      <w:r>
        <w:rPr>
          <w:rFonts w:ascii="Consolas" w:hAnsi="Consolas" w:cs="Consolas"/>
          <w:i/>
          <w:color w:val="000000"/>
          <w:sz w:val="19"/>
          <w:szCs w:val="19"/>
          <w:highlight w:val="white"/>
          <w:u w:val="single"/>
        </w:rPr>
        <w:t>Checking Result for ItemID:5 =</w:t>
      </w:r>
    </w:p>
    <w:p w:rsidR="003E06C3" w:rsidRDefault="003E06C3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E2761" w:rsidRDefault="001E2761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noProof/>
        </w:rPr>
        <w:drawing>
          <wp:inline distT="0" distB="0" distL="0" distR="0" wp14:anchorId="7DB1DA29" wp14:editId="74590FA1">
            <wp:extent cx="5486400" cy="297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636AAF" w:rsidRDefault="00636AAF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E2761" w:rsidRDefault="001E2761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MyGuitarShop 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CREATE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fnItemTotal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@ItemId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BEGIN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Declare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@discountPrice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money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@discountPrice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fnDiscountPrice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@ItemId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);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@discountPrice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quantity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OrderItems 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ItemID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@ItemId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@discountPrice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</w:p>
    <w:p w:rsidR="001E2761" w:rsidRDefault="001E2761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GO</w:t>
      </w:r>
    </w:p>
    <w:p w:rsidR="00AB4CF2" w:rsidRDefault="00AB4CF2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AB4CF2" w:rsidRDefault="00AB4CF2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3E06C3" w:rsidRDefault="003E06C3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AB4CF2" w:rsidRDefault="00AB4CF2" w:rsidP="00AB4CF2">
      <w:pPr>
        <w:pStyle w:val="Heading2"/>
        <w:numPr>
          <w:ilvl w:val="0"/>
          <w:numId w:val="16"/>
        </w:numPr>
      </w:pPr>
      <w:r>
        <w:lastRenderedPageBreak/>
        <w:t>DataBASE DEsIGN</w:t>
      </w:r>
    </w:p>
    <w:p w:rsidR="00AB4CF2" w:rsidRDefault="00AB4CF2" w:rsidP="00AB4CF2"/>
    <w:p w:rsidR="00AB4CF2" w:rsidRDefault="00AB4CF2" w:rsidP="00AB4CF2">
      <w:pPr>
        <w:rPr>
          <w:b/>
        </w:rPr>
      </w:pPr>
      <w:r>
        <w:rPr>
          <w:noProof/>
        </w:rPr>
        <w:drawing>
          <wp:inline distT="0" distB="0" distL="0" distR="0" wp14:anchorId="241C7F55" wp14:editId="4969275C">
            <wp:extent cx="5486400" cy="960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F2" w:rsidRDefault="00AB4CF2" w:rsidP="00AB4CF2">
      <w:pPr>
        <w:rPr>
          <w:b/>
        </w:rPr>
      </w:pPr>
      <w:r>
        <w:rPr>
          <w:noProof/>
        </w:rPr>
        <w:drawing>
          <wp:inline distT="0" distB="0" distL="0" distR="0" wp14:anchorId="419816DF" wp14:editId="67A7B75B">
            <wp:extent cx="5486400" cy="545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CF2" w:rsidRDefault="00AB4CF2" w:rsidP="00AB4CF2">
      <w:pPr>
        <w:rPr>
          <w:b/>
        </w:rPr>
      </w:pPr>
    </w:p>
    <w:p w:rsidR="003E06C3" w:rsidRDefault="00AB4CF2" w:rsidP="00AB4CF2">
      <w:pPr>
        <w:rPr>
          <w:b/>
        </w:rPr>
      </w:pPr>
      <w:r>
        <w:rPr>
          <w:b/>
        </w:rPr>
        <w:t xml:space="preserve">A: </w:t>
      </w:r>
    </w:p>
    <w:p w:rsidR="003E06C3" w:rsidRDefault="003E06C3" w:rsidP="00AB4CF2">
      <w:pPr>
        <w:rPr>
          <w:b/>
        </w:rPr>
      </w:pPr>
    </w:p>
    <w:p w:rsidR="00AB4CF2" w:rsidRDefault="0050380B" w:rsidP="00AB4CF2">
      <w:pPr>
        <w:rPr>
          <w:b/>
        </w:rPr>
      </w:pPr>
      <w:r>
        <w:rPr>
          <w:noProof/>
        </w:rPr>
        <w:drawing>
          <wp:inline distT="0" distB="0" distL="0" distR="0" wp14:anchorId="5A65E1C6" wp14:editId="048ED9F3">
            <wp:extent cx="5486400" cy="26060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t xml:space="preserve"> </w:t>
      </w:r>
    </w:p>
    <w:p w:rsidR="003E06C3" w:rsidRDefault="003E06C3" w:rsidP="00AB4CF2">
      <w:pPr>
        <w:rPr>
          <w:rFonts w:ascii="Times New Roman" w:hAnsi="Times New Roman" w:cs="Times New Roman"/>
        </w:rPr>
      </w:pPr>
    </w:p>
    <w:p w:rsidR="003E06C3" w:rsidRDefault="003E06C3" w:rsidP="00AB4CF2">
      <w:pPr>
        <w:rPr>
          <w:rFonts w:ascii="Times New Roman" w:hAnsi="Times New Roman" w:cs="Times New Roman"/>
        </w:rPr>
      </w:pPr>
    </w:p>
    <w:p w:rsidR="003E06C3" w:rsidRDefault="003E06C3" w:rsidP="00AB4CF2">
      <w:pPr>
        <w:rPr>
          <w:rFonts w:ascii="Times New Roman" w:hAnsi="Times New Roman" w:cs="Times New Roman"/>
        </w:rPr>
      </w:pPr>
    </w:p>
    <w:p w:rsidR="003E06C3" w:rsidRDefault="003E06C3" w:rsidP="00AB4CF2">
      <w:pPr>
        <w:rPr>
          <w:rFonts w:ascii="Times New Roman" w:hAnsi="Times New Roman" w:cs="Times New Roman"/>
        </w:rPr>
      </w:pPr>
    </w:p>
    <w:p w:rsidR="003E06C3" w:rsidRDefault="003E06C3" w:rsidP="00AB4CF2">
      <w:pPr>
        <w:rPr>
          <w:rFonts w:ascii="Times New Roman" w:hAnsi="Times New Roman" w:cs="Times New Roman"/>
        </w:rPr>
      </w:pPr>
    </w:p>
    <w:p w:rsidR="003E06C3" w:rsidRDefault="003E06C3" w:rsidP="00AB4CF2">
      <w:pPr>
        <w:rPr>
          <w:rFonts w:ascii="Times New Roman" w:hAnsi="Times New Roman" w:cs="Times New Roman"/>
        </w:rPr>
      </w:pPr>
    </w:p>
    <w:p w:rsidR="00AB4CF2" w:rsidRPr="00BD3181" w:rsidRDefault="00AB4CF2" w:rsidP="00AB4CF2">
      <w:pPr>
        <w:rPr>
          <w:rFonts w:ascii="Times New Roman" w:hAnsi="Times New Roman" w:cs="Times New Roman"/>
        </w:rPr>
      </w:pPr>
      <w:r w:rsidRPr="00BD3181">
        <w:rPr>
          <w:rFonts w:ascii="Times New Roman" w:hAnsi="Times New Roman" w:cs="Times New Roman"/>
        </w:rPr>
        <w:lastRenderedPageBreak/>
        <w:t>FINAL DESIGN: (INCLUDING TABLE</w:t>
      </w:r>
      <w:r w:rsidR="00BD3181">
        <w:rPr>
          <w:rFonts w:ascii="Times New Roman" w:hAnsi="Times New Roman" w:cs="Times New Roman"/>
        </w:rPr>
        <w:t xml:space="preserve"> </w:t>
      </w:r>
      <w:r w:rsidR="008C39FC">
        <w:rPr>
          <w:rFonts w:ascii="Times New Roman" w:hAnsi="Times New Roman" w:cs="Times New Roman"/>
        </w:rPr>
        <w:t>RELATIONSHIP,</w:t>
      </w:r>
      <w:r w:rsidRPr="00BD3181">
        <w:rPr>
          <w:rFonts w:ascii="Times New Roman" w:hAnsi="Times New Roman" w:cs="Times New Roman"/>
        </w:rPr>
        <w:t xml:space="preserve"> PRIMARY AND FOREIGN </w:t>
      </w:r>
      <w:proofErr w:type="gramStart"/>
      <w:r w:rsidRPr="00BD3181">
        <w:rPr>
          <w:rFonts w:ascii="Times New Roman" w:hAnsi="Times New Roman" w:cs="Times New Roman"/>
        </w:rPr>
        <w:t>KEY</w:t>
      </w:r>
      <w:r w:rsidR="00CD52DD">
        <w:rPr>
          <w:rFonts w:ascii="Times New Roman" w:hAnsi="Times New Roman" w:cs="Times New Roman"/>
        </w:rPr>
        <w:t xml:space="preserve"> </w:t>
      </w:r>
      <w:r w:rsidRPr="00BD3181">
        <w:rPr>
          <w:rFonts w:ascii="Times New Roman" w:hAnsi="Times New Roman" w:cs="Times New Roman"/>
        </w:rPr>
        <w:t>)</w:t>
      </w:r>
      <w:proofErr w:type="gramEnd"/>
    </w:p>
    <w:p w:rsidR="00905665" w:rsidRDefault="00905665" w:rsidP="00AB4CF2">
      <w:pPr>
        <w:rPr>
          <w:b/>
        </w:rPr>
      </w:pPr>
    </w:p>
    <w:p w:rsidR="00AB4CF2" w:rsidRDefault="00B017B7" w:rsidP="00AB4CF2">
      <w:pPr>
        <w:rPr>
          <w:b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F2003" wp14:editId="2DC001A4">
            <wp:extent cx="5486400" cy="3016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8C39FC" w:rsidRDefault="008C39FC" w:rsidP="00AB4CF2">
      <w:pPr>
        <w:rPr>
          <w:b/>
        </w:rPr>
      </w:pPr>
    </w:p>
    <w:p w:rsidR="008C39FC" w:rsidRDefault="008C39FC" w:rsidP="00AB4CF2">
      <w:pPr>
        <w:rPr>
          <w:b/>
        </w:rPr>
      </w:pPr>
    </w:p>
    <w:p w:rsidR="008C39FC" w:rsidRDefault="008C39FC" w:rsidP="00AB4CF2">
      <w:pPr>
        <w:rPr>
          <w:b/>
        </w:rPr>
      </w:pPr>
    </w:p>
    <w:p w:rsidR="00905665" w:rsidRDefault="00905665" w:rsidP="00AB4CF2">
      <w:pPr>
        <w:rPr>
          <w:b/>
        </w:rPr>
      </w:pPr>
    </w:p>
    <w:p w:rsidR="00AB4CF2" w:rsidRDefault="005A5644" w:rsidP="00AB4CF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730756" wp14:editId="3446B1F6">
            <wp:extent cx="5486400" cy="445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2-Accent1"/>
        <w:tblW w:w="0" w:type="auto"/>
        <w:tblLayout w:type="fixed"/>
        <w:tblLook w:val="04A0" w:firstRow="1" w:lastRow="0" w:firstColumn="1" w:lastColumn="0" w:noHBand="0" w:noVBand="1"/>
      </w:tblPr>
      <w:tblGrid>
        <w:gridCol w:w="2397"/>
        <w:gridCol w:w="1918"/>
        <w:gridCol w:w="8"/>
        <w:gridCol w:w="1719"/>
        <w:gridCol w:w="36"/>
        <w:gridCol w:w="1586"/>
        <w:gridCol w:w="966"/>
      </w:tblGrid>
      <w:tr w:rsidR="000F58BB" w:rsidTr="00905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</w:tcPr>
          <w:p w:rsidR="000A3F49" w:rsidRPr="00CB457C" w:rsidRDefault="000A3F49" w:rsidP="00AB4CF2">
            <w:pPr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      TABLE NAME</w:t>
            </w:r>
          </w:p>
        </w:tc>
        <w:tc>
          <w:tcPr>
            <w:tcW w:w="1926" w:type="dxa"/>
            <w:gridSpan w:val="2"/>
          </w:tcPr>
          <w:p w:rsidR="000A3F49" w:rsidRPr="00CB457C" w:rsidRDefault="000A3F49" w:rsidP="00AB4C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COLUMNS</w:t>
            </w:r>
          </w:p>
        </w:tc>
        <w:tc>
          <w:tcPr>
            <w:tcW w:w="1755" w:type="dxa"/>
            <w:gridSpan w:val="2"/>
          </w:tcPr>
          <w:p w:rsidR="000A3F49" w:rsidRPr="00CB457C" w:rsidRDefault="000A3F49" w:rsidP="00AB4C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b w:val="0"/>
                <w:sz w:val="16"/>
                <w:szCs w:val="16"/>
              </w:rPr>
              <w:t xml:space="preserve">       KEY (PRIMAY/FOREIGN)</w:t>
            </w:r>
          </w:p>
        </w:tc>
        <w:tc>
          <w:tcPr>
            <w:tcW w:w="1586" w:type="dxa"/>
          </w:tcPr>
          <w:p w:rsidR="000A3F49" w:rsidRPr="00CB457C" w:rsidRDefault="000A3F49" w:rsidP="00AB4C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b w:val="0"/>
                <w:sz w:val="16"/>
                <w:szCs w:val="16"/>
              </w:rPr>
              <w:t>DATATYPE</w:t>
            </w:r>
          </w:p>
        </w:tc>
        <w:tc>
          <w:tcPr>
            <w:tcW w:w="966" w:type="dxa"/>
          </w:tcPr>
          <w:p w:rsidR="000A3F49" w:rsidRPr="00CB457C" w:rsidRDefault="000A3F49" w:rsidP="00AB4CF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b w:val="0"/>
                <w:sz w:val="16"/>
                <w:szCs w:val="16"/>
              </w:rPr>
              <w:t>NULLABILITIES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9821D5" w:rsidRPr="00CB457C" w:rsidRDefault="009821D5" w:rsidP="00AB4CF2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Customer</w:t>
            </w: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CustomerID</w:t>
            </w:r>
          </w:p>
        </w:tc>
        <w:tc>
          <w:tcPr>
            <w:tcW w:w="1755" w:type="dxa"/>
            <w:gridSpan w:val="2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Primary</w:t>
            </w: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Pr="000F58BB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CustomerFname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V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ARCHAR</w:t>
            </w:r>
          </w:p>
        </w:tc>
        <w:tc>
          <w:tcPr>
            <w:tcW w:w="966" w:type="dxa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CustomerLName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V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ARCHAR</w:t>
            </w:r>
          </w:p>
        </w:tc>
        <w:tc>
          <w:tcPr>
            <w:tcW w:w="966" w:type="dxa"/>
          </w:tcPr>
          <w:p w:rsidR="009821D5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Address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V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ARCHAR</w:t>
            </w:r>
          </w:p>
        </w:tc>
        <w:tc>
          <w:tcPr>
            <w:tcW w:w="966" w:type="dxa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ZipCode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V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ARCHAR</w:t>
            </w:r>
          </w:p>
        </w:tc>
        <w:tc>
          <w:tcPr>
            <w:tcW w:w="966" w:type="dxa"/>
          </w:tcPr>
          <w:p w:rsidR="009821D5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PhoneNumber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V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ARCHAR</w:t>
            </w:r>
          </w:p>
        </w:tc>
        <w:tc>
          <w:tcPr>
            <w:tcW w:w="966" w:type="dxa"/>
          </w:tcPr>
          <w:p w:rsidR="009821D5" w:rsidRDefault="009821D5" w:rsidP="00AB4C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AB4CF2">
            <w:pPr>
              <w:rPr>
                <w:b w:val="0"/>
              </w:rPr>
            </w:pPr>
          </w:p>
        </w:tc>
        <w:tc>
          <w:tcPr>
            <w:tcW w:w="1926" w:type="dxa"/>
            <w:gridSpan w:val="2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EmailAddress</w:t>
            </w:r>
          </w:p>
        </w:tc>
        <w:tc>
          <w:tcPr>
            <w:tcW w:w="1755" w:type="dxa"/>
            <w:gridSpan w:val="2"/>
          </w:tcPr>
          <w:p w:rsidR="009821D5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1586" w:type="dxa"/>
          </w:tcPr>
          <w:p w:rsidR="009821D5" w:rsidRPr="00CB457C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9821D5" w:rsidRPr="000F58BB" w:rsidRDefault="009821D5" w:rsidP="00AB4C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DEFAULNULL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9821D5" w:rsidRPr="00CB457C" w:rsidRDefault="009821D5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Sale</w:t>
            </w: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InvoiceID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Primary</w:t>
            </w: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CB457C" w:rsidRDefault="009821D5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CustomerID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Foreign</w:t>
            </w: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CB457C" w:rsidRDefault="009821D5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ProductID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Foreign</w:t>
            </w: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CB457C" w:rsidRDefault="009821D5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Quantity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CB457C" w:rsidRDefault="009821D5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InvoiceDate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DATETIME</w:t>
            </w:r>
          </w:p>
        </w:tc>
        <w:tc>
          <w:tcPr>
            <w:tcW w:w="966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0643DC">
            <w:pPr>
              <w:rPr>
                <w:b w:val="0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TotalPrice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CB457C">
              <w:rPr>
                <w:rFonts w:ascii="Times New Roman" w:hAnsi="Times New Roman" w:cs="Times New Roman"/>
                <w:sz w:val="16"/>
                <w:szCs w:val="16"/>
              </w:rPr>
              <w:t>MONEY</w:t>
            </w:r>
          </w:p>
        </w:tc>
        <w:tc>
          <w:tcPr>
            <w:tcW w:w="966" w:type="dxa"/>
          </w:tcPr>
          <w:p w:rsidR="009821D5" w:rsidRDefault="009821D5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Default="009821D5" w:rsidP="000643DC">
            <w:pPr>
              <w:rPr>
                <w:b w:val="0"/>
              </w:rPr>
            </w:pPr>
          </w:p>
        </w:tc>
        <w:tc>
          <w:tcPr>
            <w:tcW w:w="1918" w:type="dxa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AmountPaid</w:t>
            </w:r>
          </w:p>
        </w:tc>
        <w:tc>
          <w:tcPr>
            <w:tcW w:w="1727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CB457C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MONEY</w:t>
            </w:r>
          </w:p>
        </w:tc>
        <w:tc>
          <w:tcPr>
            <w:tcW w:w="966" w:type="dxa"/>
          </w:tcPr>
          <w:p w:rsidR="009821D5" w:rsidRPr="000F58BB" w:rsidRDefault="009821D5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Product</w:t>
            </w: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ProductID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Primary</w:t>
            </w: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0F58BB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ProductName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0F58BB" w:rsidRPr="000F58BB" w:rsidRDefault="008C39FC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PerUnitPrice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MONEY</w:t>
            </w:r>
          </w:p>
        </w:tc>
        <w:tc>
          <w:tcPr>
            <w:tcW w:w="966" w:type="dxa"/>
          </w:tcPr>
          <w:p w:rsidR="000F58BB" w:rsidRPr="000F58BB" w:rsidRDefault="008C39FC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Ingredient</w:t>
            </w: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IngredientID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Primary</w:t>
            </w: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0F58BB" w:rsidRDefault="008C39FC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IngredientName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0F58BB" w:rsidRDefault="008C39FC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SupplierID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Foreign</w:t>
            </w: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0F58BB" w:rsidRDefault="008C39FC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Association Table (Product/Ingredient)</w:t>
            </w: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productID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Foreign</w:t>
            </w: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0F58BB" w:rsidRPr="000F58BB" w:rsidRDefault="008C39FC" w:rsidP="000643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0F58BB" w:rsidRPr="000F58BB" w:rsidRDefault="000F58BB" w:rsidP="000643DC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IngredientID</w:t>
            </w:r>
          </w:p>
        </w:tc>
        <w:tc>
          <w:tcPr>
            <w:tcW w:w="1727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Foreign</w:t>
            </w:r>
          </w:p>
        </w:tc>
        <w:tc>
          <w:tcPr>
            <w:tcW w:w="1622" w:type="dxa"/>
            <w:gridSpan w:val="2"/>
          </w:tcPr>
          <w:p w:rsidR="000F58BB" w:rsidRPr="000F58BB" w:rsidRDefault="000F58BB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0F58BB" w:rsidRPr="000F58BB" w:rsidRDefault="008C39FC" w:rsidP="000643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 w:val="restart"/>
          </w:tcPr>
          <w:p w:rsidR="009821D5" w:rsidRPr="000F58BB" w:rsidRDefault="009821D5" w:rsidP="00905665">
            <w:pPr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Supplier</w:t>
            </w:r>
          </w:p>
        </w:tc>
        <w:tc>
          <w:tcPr>
            <w:tcW w:w="1918" w:type="dxa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SupplierID</w:t>
            </w:r>
          </w:p>
        </w:tc>
        <w:tc>
          <w:tcPr>
            <w:tcW w:w="1727" w:type="dxa"/>
            <w:gridSpan w:val="2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Primary</w:t>
            </w:r>
          </w:p>
        </w:tc>
        <w:tc>
          <w:tcPr>
            <w:tcW w:w="1622" w:type="dxa"/>
            <w:gridSpan w:val="2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INT</w:t>
            </w:r>
          </w:p>
        </w:tc>
        <w:tc>
          <w:tcPr>
            <w:tcW w:w="966" w:type="dxa"/>
          </w:tcPr>
          <w:p w:rsidR="009821D5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0F58BB" w:rsidRDefault="009821D5" w:rsidP="00905665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SupplierName</w:t>
            </w:r>
          </w:p>
        </w:tc>
        <w:tc>
          <w:tcPr>
            <w:tcW w:w="1727" w:type="dxa"/>
            <w:gridSpan w:val="2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9821D5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0F58BB">
              <w:rPr>
                <w:rFonts w:ascii="Times New Roman" w:hAnsi="Times New Roman" w:cs="Times New Roman"/>
                <w:sz w:val="14"/>
                <w:szCs w:val="14"/>
              </w:rPr>
              <w:t>NOTNULL</w:t>
            </w:r>
          </w:p>
        </w:tc>
      </w:tr>
      <w:tr w:rsidR="009821D5" w:rsidTr="00905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0F58BB" w:rsidRDefault="009821D5" w:rsidP="00905665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PhoneNumber</w:t>
            </w:r>
          </w:p>
        </w:tc>
        <w:tc>
          <w:tcPr>
            <w:tcW w:w="1727" w:type="dxa"/>
            <w:gridSpan w:val="2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0F58BB" w:rsidRDefault="009821D5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 w:rsidRPr="000F58BB"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9821D5" w:rsidRPr="008C39FC" w:rsidRDefault="00107750" w:rsidP="009056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12"/>
                <w:szCs w:val="12"/>
              </w:rPr>
            </w:pPr>
            <w:r>
              <w:rPr>
                <w:rFonts w:ascii="Times New Roman" w:hAnsi="Times New Roman" w:cs="Times New Roman"/>
                <w:sz w:val="12"/>
                <w:szCs w:val="12"/>
              </w:rPr>
              <w:t>NOTNULL</w:t>
            </w:r>
          </w:p>
        </w:tc>
      </w:tr>
      <w:tr w:rsidR="009821D5" w:rsidTr="009056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97" w:type="dxa"/>
            <w:vMerge/>
          </w:tcPr>
          <w:p w:rsidR="009821D5" w:rsidRPr="000F58BB" w:rsidRDefault="009821D5" w:rsidP="00905665">
            <w:pPr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918" w:type="dxa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EmailAddress</w:t>
            </w:r>
          </w:p>
        </w:tc>
        <w:tc>
          <w:tcPr>
            <w:tcW w:w="1727" w:type="dxa"/>
            <w:gridSpan w:val="2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622" w:type="dxa"/>
            <w:gridSpan w:val="2"/>
          </w:tcPr>
          <w:p w:rsidR="009821D5" w:rsidRPr="000F58BB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VARCHAR</w:t>
            </w:r>
          </w:p>
        </w:tc>
        <w:tc>
          <w:tcPr>
            <w:tcW w:w="966" w:type="dxa"/>
          </w:tcPr>
          <w:p w:rsidR="009821D5" w:rsidRPr="008C39FC" w:rsidRDefault="009821D5" w:rsidP="009056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2"/>
                <w:szCs w:val="12"/>
              </w:rPr>
            </w:pPr>
            <w:r w:rsidRPr="008C39FC">
              <w:rPr>
                <w:rFonts w:ascii="Times New Roman" w:hAnsi="Times New Roman" w:cs="Times New Roman"/>
                <w:sz w:val="12"/>
                <w:szCs w:val="12"/>
              </w:rPr>
              <w:t>DEFAULTNULL</w:t>
            </w:r>
          </w:p>
        </w:tc>
      </w:tr>
    </w:tbl>
    <w:p w:rsidR="000A3F49" w:rsidRDefault="000A3F49" w:rsidP="000A3F49">
      <w:pPr>
        <w:rPr>
          <w:b/>
        </w:rPr>
      </w:pPr>
    </w:p>
    <w:p w:rsidR="000A3F49" w:rsidRDefault="00742B21" w:rsidP="000A3F49">
      <w:pPr>
        <w:rPr>
          <w:rFonts w:ascii="Calibri" w:hAnsi="Calibri" w:cs="Times New Roman"/>
          <w:sz w:val="20"/>
          <w:szCs w:val="20"/>
        </w:rPr>
      </w:pPr>
      <w:r w:rsidRPr="00952606">
        <w:rPr>
          <w:rFonts w:ascii="Calibri" w:hAnsi="Calibri" w:cs="Times New Roman"/>
          <w:sz w:val="20"/>
          <w:szCs w:val="20"/>
        </w:rPr>
        <w:t>Table Relationship:</w:t>
      </w:r>
    </w:p>
    <w:p w:rsidR="00952606" w:rsidRDefault="00952606" w:rsidP="00952606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Customers - Sale: One to Many Relationship</w:t>
      </w:r>
    </w:p>
    <w:p w:rsidR="00952606" w:rsidRDefault="00952606" w:rsidP="00952606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A customer Can place many Orders that’s why relation between Customers and    sale is One-Many</w:t>
      </w:r>
    </w:p>
    <w:p w:rsidR="00952606" w:rsidRDefault="00952606" w:rsidP="00952606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Product – Sale: One to many</w:t>
      </w:r>
    </w:p>
    <w:p w:rsidR="00952606" w:rsidRDefault="00952606" w:rsidP="00952606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lastRenderedPageBreak/>
        <w:t>A product can have multiple order by the same customer or different customer so relation between product and sale is One to many.</w:t>
      </w:r>
    </w:p>
    <w:p w:rsidR="00BB1DC2" w:rsidRDefault="00BB1DC2" w:rsidP="00BB1DC2">
      <w:pPr>
        <w:pStyle w:val="ListParagraph"/>
        <w:ind w:left="1440"/>
        <w:rPr>
          <w:rFonts w:ascii="Calibri" w:hAnsi="Calibri" w:cs="Times New Roman"/>
          <w:sz w:val="20"/>
          <w:szCs w:val="20"/>
        </w:rPr>
      </w:pPr>
    </w:p>
    <w:p w:rsidR="00BB1DC2" w:rsidRDefault="00BB1DC2" w:rsidP="00BB1DC2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Product – Ingredient: Many to Many</w:t>
      </w:r>
    </w:p>
    <w:p w:rsidR="00BB1DC2" w:rsidRDefault="00BB1DC2" w:rsidP="00BB1DC2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One product can have multiple ingredient and one ingredient can be part of multiple product so relation between these two table is many to many.</w:t>
      </w:r>
    </w:p>
    <w:p w:rsidR="00BB1DC2" w:rsidRDefault="00BB1DC2" w:rsidP="00BB1DC2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To resolve </w:t>
      </w:r>
      <w:proofErr w:type="gramStart"/>
      <w:r>
        <w:rPr>
          <w:rFonts w:ascii="Calibri" w:hAnsi="Calibri" w:cs="Times New Roman"/>
          <w:sz w:val="20"/>
          <w:szCs w:val="20"/>
        </w:rPr>
        <w:t>this</w:t>
      </w:r>
      <w:proofErr w:type="gramEnd"/>
      <w:r>
        <w:rPr>
          <w:rFonts w:ascii="Calibri" w:hAnsi="Calibri" w:cs="Times New Roman"/>
          <w:sz w:val="20"/>
          <w:szCs w:val="20"/>
        </w:rPr>
        <w:t xml:space="preserve"> we have added Association table (Junction table) into the database and form one to many relation with junction table from product and ingredient.</w:t>
      </w:r>
    </w:p>
    <w:p w:rsidR="00952606" w:rsidRDefault="00BB1DC2" w:rsidP="00BB1DC2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 </w:t>
      </w:r>
      <w:r w:rsidR="007238BE">
        <w:rPr>
          <w:rFonts w:ascii="Calibri" w:hAnsi="Calibri" w:cs="Times New Roman"/>
          <w:sz w:val="20"/>
          <w:szCs w:val="20"/>
        </w:rPr>
        <w:t xml:space="preserve">Supplier -  </w:t>
      </w:r>
      <w:r w:rsidR="009821D5">
        <w:rPr>
          <w:rFonts w:ascii="Calibri" w:hAnsi="Calibri" w:cs="Times New Roman"/>
          <w:sz w:val="20"/>
          <w:szCs w:val="20"/>
        </w:rPr>
        <w:t>Ingredient</w:t>
      </w:r>
      <w:r w:rsidR="007238BE">
        <w:rPr>
          <w:rFonts w:ascii="Calibri" w:hAnsi="Calibri" w:cs="Times New Roman"/>
          <w:sz w:val="20"/>
          <w:szCs w:val="20"/>
        </w:rPr>
        <w:t>: One to Many:</w:t>
      </w:r>
    </w:p>
    <w:p w:rsidR="007238BE" w:rsidRDefault="007238BE" w:rsidP="007238BE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Assuming the base case that, one supplier can supply multiple ingredient and two </w:t>
      </w:r>
      <w:r w:rsidR="001C3D89">
        <w:rPr>
          <w:rFonts w:ascii="Calibri" w:hAnsi="Calibri" w:cs="Times New Roman"/>
          <w:sz w:val="20"/>
          <w:szCs w:val="20"/>
        </w:rPr>
        <w:t>suppliers</w:t>
      </w:r>
      <w:r>
        <w:rPr>
          <w:rFonts w:ascii="Calibri" w:hAnsi="Calibri" w:cs="Times New Roman"/>
          <w:sz w:val="20"/>
          <w:szCs w:val="20"/>
        </w:rPr>
        <w:t xml:space="preserve"> can’</w:t>
      </w:r>
      <w:r w:rsidR="001C3D89">
        <w:rPr>
          <w:rFonts w:ascii="Calibri" w:hAnsi="Calibri" w:cs="Times New Roman"/>
          <w:sz w:val="20"/>
          <w:szCs w:val="20"/>
        </w:rPr>
        <w:t>t supply same ingredient,</w:t>
      </w:r>
      <w:r>
        <w:rPr>
          <w:rFonts w:ascii="Calibri" w:hAnsi="Calibri" w:cs="Times New Roman"/>
          <w:sz w:val="20"/>
          <w:szCs w:val="20"/>
        </w:rPr>
        <w:t xml:space="preserve"> </w:t>
      </w:r>
      <w:r w:rsidR="001C3D89">
        <w:rPr>
          <w:rFonts w:ascii="Calibri" w:hAnsi="Calibri" w:cs="Times New Roman"/>
          <w:sz w:val="20"/>
          <w:szCs w:val="20"/>
        </w:rPr>
        <w:t xml:space="preserve">we can form one to many </w:t>
      </w:r>
      <w:r w:rsidR="008C39FC">
        <w:rPr>
          <w:rFonts w:ascii="Calibri" w:hAnsi="Calibri" w:cs="Times New Roman"/>
          <w:sz w:val="20"/>
          <w:szCs w:val="20"/>
        </w:rPr>
        <w:t>relations</w:t>
      </w:r>
      <w:r w:rsidR="001C3D89">
        <w:rPr>
          <w:rFonts w:ascii="Calibri" w:hAnsi="Calibri" w:cs="Times New Roman"/>
          <w:sz w:val="20"/>
          <w:szCs w:val="20"/>
        </w:rPr>
        <w:t xml:space="preserve"> between these two table.</w:t>
      </w: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344D38" w:rsidRDefault="00344D38" w:rsidP="008C39FC">
      <w:pPr>
        <w:rPr>
          <w:rFonts w:ascii="Calibri" w:hAnsi="Calibri" w:cs="Times New Roman"/>
          <w:sz w:val="20"/>
          <w:szCs w:val="20"/>
        </w:rPr>
      </w:pPr>
    </w:p>
    <w:p w:rsidR="001C3D89" w:rsidRDefault="008C39FC" w:rsidP="008C39FC">
      <w:pPr>
        <w:rPr>
          <w:rFonts w:ascii="Calibri" w:hAnsi="Calibri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307CA1" wp14:editId="444A9441">
            <wp:extent cx="5486400" cy="2984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9FC" w:rsidRDefault="00B017B7" w:rsidP="008C39FC">
      <w:pPr>
        <w:rPr>
          <w:rFonts w:ascii="Calibri" w:hAnsi="Calibri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83EF61" wp14:editId="22B501D4">
            <wp:extent cx="5486400" cy="3016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07ADD" w:rsidRDefault="00107ADD" w:rsidP="008C39FC">
      <w:p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This Final Design is Designed into its 3</w:t>
      </w:r>
      <w:r w:rsidRPr="00107ADD">
        <w:rPr>
          <w:rFonts w:ascii="Calibri" w:hAnsi="Calibri" w:cs="Times New Roman"/>
          <w:sz w:val="20"/>
          <w:szCs w:val="20"/>
          <w:vertAlign w:val="superscript"/>
        </w:rPr>
        <w:t>rd</w:t>
      </w:r>
      <w:r>
        <w:rPr>
          <w:rFonts w:ascii="Calibri" w:hAnsi="Calibri" w:cs="Times New Roman"/>
          <w:sz w:val="20"/>
          <w:szCs w:val="20"/>
        </w:rPr>
        <w:t xml:space="preserve"> normal Form.</w:t>
      </w:r>
    </w:p>
    <w:p w:rsidR="00D915BB" w:rsidRDefault="00107ADD" w:rsidP="008C39FC">
      <w:p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1NF: </w:t>
      </w:r>
      <w:r w:rsidR="00D915BB">
        <w:rPr>
          <w:rFonts w:ascii="Calibri" w:hAnsi="Calibri" w:cs="Times New Roman"/>
          <w:sz w:val="20"/>
          <w:szCs w:val="20"/>
        </w:rPr>
        <w:t>In first normal form</w:t>
      </w:r>
      <w:r>
        <w:rPr>
          <w:rFonts w:ascii="Calibri" w:hAnsi="Calibri" w:cs="Times New Roman"/>
          <w:sz w:val="20"/>
          <w:szCs w:val="20"/>
        </w:rPr>
        <w:t>, I</w:t>
      </w:r>
      <w:r w:rsidR="000B6CB9">
        <w:rPr>
          <w:rFonts w:ascii="Calibri" w:hAnsi="Calibri" w:cs="Times New Roman"/>
          <w:sz w:val="20"/>
          <w:szCs w:val="20"/>
        </w:rPr>
        <w:t xml:space="preserve"> removed </w:t>
      </w:r>
      <w:r>
        <w:rPr>
          <w:rFonts w:ascii="Calibri" w:hAnsi="Calibri" w:cs="Times New Roman"/>
          <w:sz w:val="20"/>
          <w:szCs w:val="20"/>
        </w:rPr>
        <w:t xml:space="preserve">columns </w:t>
      </w:r>
      <w:r w:rsidR="000B6CB9">
        <w:rPr>
          <w:rFonts w:ascii="Calibri" w:hAnsi="Calibri" w:cs="Times New Roman"/>
          <w:sz w:val="20"/>
          <w:szCs w:val="20"/>
        </w:rPr>
        <w:t>which</w:t>
      </w:r>
      <w:r>
        <w:rPr>
          <w:rFonts w:ascii="Calibri" w:hAnsi="Calibri" w:cs="Times New Roman"/>
          <w:sz w:val="20"/>
          <w:szCs w:val="20"/>
        </w:rPr>
        <w:t xml:space="preserve"> contain repeating values.  </w:t>
      </w:r>
      <w:r w:rsidR="000B6CB9">
        <w:rPr>
          <w:rFonts w:ascii="Calibri" w:hAnsi="Calibri" w:cs="Times New Roman"/>
          <w:sz w:val="20"/>
          <w:szCs w:val="20"/>
        </w:rPr>
        <w:t>For example, for</w:t>
      </w:r>
      <w:r>
        <w:rPr>
          <w:rFonts w:ascii="Calibri" w:hAnsi="Calibri" w:cs="Times New Roman"/>
          <w:sz w:val="20"/>
          <w:szCs w:val="20"/>
        </w:rPr>
        <w:t xml:space="preserve"> customers</w:t>
      </w:r>
      <w:r w:rsidR="000B6CB9">
        <w:rPr>
          <w:rFonts w:ascii="Calibri" w:hAnsi="Calibri" w:cs="Times New Roman"/>
          <w:sz w:val="20"/>
          <w:szCs w:val="20"/>
        </w:rPr>
        <w:t xml:space="preserve"> table</w:t>
      </w:r>
      <w:r>
        <w:rPr>
          <w:rFonts w:ascii="Calibri" w:hAnsi="Calibri" w:cs="Times New Roman"/>
          <w:sz w:val="20"/>
          <w:szCs w:val="20"/>
        </w:rPr>
        <w:t xml:space="preserve"> I combine</w:t>
      </w:r>
      <w:r w:rsidR="000B6CB9">
        <w:rPr>
          <w:rFonts w:ascii="Calibri" w:hAnsi="Calibri" w:cs="Times New Roman"/>
          <w:sz w:val="20"/>
          <w:szCs w:val="20"/>
        </w:rPr>
        <w:t>d</w:t>
      </w:r>
      <w:r>
        <w:rPr>
          <w:rFonts w:ascii="Calibri" w:hAnsi="Calibri" w:cs="Times New Roman"/>
          <w:sz w:val="20"/>
          <w:szCs w:val="20"/>
        </w:rPr>
        <w:t xml:space="preserve"> address1 and address2</w:t>
      </w:r>
      <w:r w:rsidR="000B6CB9">
        <w:rPr>
          <w:rFonts w:ascii="Calibri" w:hAnsi="Calibri" w:cs="Times New Roman"/>
          <w:sz w:val="20"/>
          <w:szCs w:val="20"/>
        </w:rPr>
        <w:t xml:space="preserve"> columns</w:t>
      </w:r>
      <w:r>
        <w:rPr>
          <w:rFonts w:ascii="Calibri" w:hAnsi="Calibri" w:cs="Times New Roman"/>
          <w:sz w:val="20"/>
          <w:szCs w:val="20"/>
        </w:rPr>
        <w:t xml:space="preserve"> as Address. </w:t>
      </w:r>
      <w:proofErr w:type="gramStart"/>
      <w:r>
        <w:rPr>
          <w:rFonts w:ascii="Calibri" w:hAnsi="Calibri" w:cs="Times New Roman"/>
          <w:sz w:val="20"/>
          <w:szCs w:val="20"/>
        </w:rPr>
        <w:t>And also</w:t>
      </w:r>
      <w:proofErr w:type="gramEnd"/>
      <w:r>
        <w:rPr>
          <w:rFonts w:ascii="Calibri" w:hAnsi="Calibri" w:cs="Times New Roman"/>
          <w:sz w:val="20"/>
          <w:szCs w:val="20"/>
        </w:rPr>
        <w:t xml:space="preserve"> made sure that each column </w:t>
      </w:r>
      <w:r w:rsidR="00D915BB">
        <w:rPr>
          <w:rFonts w:ascii="Calibri" w:hAnsi="Calibri" w:cs="Times New Roman"/>
          <w:sz w:val="20"/>
          <w:szCs w:val="20"/>
        </w:rPr>
        <w:t xml:space="preserve">is </w:t>
      </w:r>
      <w:r>
        <w:rPr>
          <w:rFonts w:ascii="Calibri" w:hAnsi="Calibri" w:cs="Times New Roman"/>
          <w:sz w:val="20"/>
          <w:szCs w:val="20"/>
        </w:rPr>
        <w:t>scalar value</w:t>
      </w:r>
      <w:r w:rsidR="00D915BB">
        <w:rPr>
          <w:rFonts w:ascii="Calibri" w:hAnsi="Calibri" w:cs="Times New Roman"/>
          <w:sz w:val="20"/>
          <w:szCs w:val="20"/>
        </w:rPr>
        <w:t xml:space="preserve"> column</w:t>
      </w:r>
      <w:r>
        <w:rPr>
          <w:rFonts w:ascii="Calibri" w:hAnsi="Calibri" w:cs="Times New Roman"/>
          <w:sz w:val="20"/>
          <w:szCs w:val="20"/>
        </w:rPr>
        <w:t>.</w:t>
      </w:r>
      <w:r w:rsidR="00D915BB">
        <w:rPr>
          <w:rFonts w:ascii="Calibri" w:hAnsi="Calibri" w:cs="Times New Roman"/>
          <w:sz w:val="20"/>
          <w:szCs w:val="20"/>
        </w:rPr>
        <w:t xml:space="preserve"> So now</w:t>
      </w:r>
      <w:r w:rsidR="000B6CB9">
        <w:rPr>
          <w:rFonts w:ascii="Calibri" w:hAnsi="Calibri" w:cs="Times New Roman"/>
          <w:sz w:val="20"/>
          <w:szCs w:val="20"/>
        </w:rPr>
        <w:t>,</w:t>
      </w:r>
      <w:r w:rsidR="00D915BB">
        <w:rPr>
          <w:rFonts w:ascii="Calibri" w:hAnsi="Calibri" w:cs="Times New Roman"/>
          <w:sz w:val="20"/>
          <w:szCs w:val="20"/>
        </w:rPr>
        <w:t xml:space="preserve"> our final design </w:t>
      </w:r>
      <w:r w:rsidR="000B6CB9">
        <w:rPr>
          <w:rFonts w:ascii="Calibri" w:hAnsi="Calibri" w:cs="Times New Roman"/>
          <w:sz w:val="20"/>
          <w:szCs w:val="20"/>
        </w:rPr>
        <w:t>does</w:t>
      </w:r>
      <w:r w:rsidR="00D915BB">
        <w:rPr>
          <w:rFonts w:ascii="Calibri" w:hAnsi="Calibri" w:cs="Times New Roman"/>
          <w:sz w:val="20"/>
          <w:szCs w:val="20"/>
        </w:rPr>
        <w:t xml:space="preserve"> not contain columns with repeating values.</w:t>
      </w:r>
    </w:p>
    <w:p w:rsidR="00107ADD" w:rsidRDefault="00D915BB" w:rsidP="008C39FC">
      <w:p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2NF: </w:t>
      </w:r>
      <w:r w:rsidR="000B6CB9">
        <w:rPr>
          <w:rFonts w:ascii="Calibri" w:hAnsi="Calibri" w:cs="Times New Roman"/>
          <w:sz w:val="20"/>
          <w:szCs w:val="20"/>
        </w:rPr>
        <w:t>Here in our Final Design, all non-</w:t>
      </w:r>
      <w:r>
        <w:rPr>
          <w:rFonts w:ascii="Calibri" w:hAnsi="Calibri" w:cs="Times New Roman"/>
          <w:sz w:val="20"/>
          <w:szCs w:val="20"/>
        </w:rPr>
        <w:t xml:space="preserve">key </w:t>
      </w:r>
      <w:r w:rsidR="000B6CB9">
        <w:rPr>
          <w:rFonts w:ascii="Calibri" w:hAnsi="Calibri" w:cs="Times New Roman"/>
          <w:sz w:val="20"/>
          <w:szCs w:val="20"/>
        </w:rPr>
        <w:t>columns</w:t>
      </w:r>
      <w:r>
        <w:rPr>
          <w:rFonts w:ascii="Calibri" w:hAnsi="Calibri" w:cs="Times New Roman"/>
          <w:sz w:val="20"/>
          <w:szCs w:val="20"/>
        </w:rPr>
        <w:t xml:space="preserve"> in the tables are depend on</w:t>
      </w:r>
      <w:r w:rsidR="000B6CB9">
        <w:rPr>
          <w:rFonts w:ascii="Calibri" w:hAnsi="Calibri" w:cs="Times New Roman"/>
          <w:sz w:val="20"/>
          <w:szCs w:val="20"/>
        </w:rPr>
        <w:t xml:space="preserve"> their</w:t>
      </w:r>
      <w:r>
        <w:rPr>
          <w:rFonts w:ascii="Calibri" w:hAnsi="Calibri" w:cs="Times New Roman"/>
          <w:sz w:val="20"/>
          <w:szCs w:val="20"/>
        </w:rPr>
        <w:t xml:space="preserve"> primary keys.  </w:t>
      </w:r>
      <w:r w:rsidR="00107ADD">
        <w:rPr>
          <w:rFonts w:ascii="Calibri" w:hAnsi="Calibri" w:cs="Times New Roman"/>
          <w:sz w:val="20"/>
          <w:szCs w:val="20"/>
        </w:rPr>
        <w:t xml:space="preserve"> </w:t>
      </w:r>
      <w:r w:rsidR="000B6CB9">
        <w:rPr>
          <w:rFonts w:ascii="Calibri" w:hAnsi="Calibri" w:cs="Times New Roman"/>
          <w:sz w:val="20"/>
          <w:szCs w:val="20"/>
        </w:rPr>
        <w:t>For example,</w:t>
      </w:r>
      <w:r w:rsidR="00432FA9">
        <w:rPr>
          <w:rFonts w:ascii="Calibri" w:hAnsi="Calibri" w:cs="Times New Roman"/>
          <w:sz w:val="20"/>
          <w:szCs w:val="20"/>
        </w:rPr>
        <w:t xml:space="preserve"> in customers table I have kept only that non-key column which gives</w:t>
      </w:r>
      <w:r w:rsidR="000B6CB9">
        <w:rPr>
          <w:rFonts w:ascii="Calibri" w:hAnsi="Calibri" w:cs="Times New Roman"/>
          <w:sz w:val="20"/>
          <w:szCs w:val="20"/>
        </w:rPr>
        <w:t xml:space="preserve"> us</w:t>
      </w:r>
      <w:r w:rsidR="00432FA9">
        <w:rPr>
          <w:rFonts w:ascii="Calibri" w:hAnsi="Calibri" w:cs="Times New Roman"/>
          <w:sz w:val="20"/>
          <w:szCs w:val="20"/>
        </w:rPr>
        <w:t xml:space="preserve"> info about customers.</w:t>
      </w:r>
    </w:p>
    <w:p w:rsidR="00432FA9" w:rsidRDefault="00432FA9" w:rsidP="008C39FC">
      <w:p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3NF: Database to be in 3NF, all non-key columns must be </w:t>
      </w:r>
      <w:proofErr w:type="gramStart"/>
      <w:r w:rsidR="000B6CB9">
        <w:rPr>
          <w:rFonts w:ascii="Calibri" w:hAnsi="Calibri" w:cs="Times New Roman"/>
          <w:sz w:val="20"/>
          <w:szCs w:val="20"/>
        </w:rPr>
        <w:t>depend</w:t>
      </w:r>
      <w:proofErr w:type="gramEnd"/>
      <w:r>
        <w:rPr>
          <w:rFonts w:ascii="Calibri" w:hAnsi="Calibri" w:cs="Times New Roman"/>
          <w:sz w:val="20"/>
          <w:szCs w:val="20"/>
        </w:rPr>
        <w:t xml:space="preserve"> on Primary key and</w:t>
      </w:r>
      <w:r w:rsidR="000B6CB9">
        <w:rPr>
          <w:rFonts w:ascii="Calibri" w:hAnsi="Calibri" w:cs="Times New Roman"/>
          <w:sz w:val="20"/>
          <w:szCs w:val="20"/>
        </w:rPr>
        <w:t xml:space="preserve"> Table should not contain</w:t>
      </w:r>
      <w:r>
        <w:rPr>
          <w:rFonts w:ascii="Calibri" w:hAnsi="Calibri" w:cs="Times New Roman"/>
          <w:sz w:val="20"/>
          <w:szCs w:val="20"/>
        </w:rPr>
        <w:t xml:space="preserve"> derived column. For example, Initially, </w:t>
      </w:r>
      <w:r w:rsidR="000B6CB9">
        <w:rPr>
          <w:rFonts w:ascii="Calibri" w:hAnsi="Calibri" w:cs="Times New Roman"/>
          <w:sz w:val="20"/>
          <w:szCs w:val="20"/>
        </w:rPr>
        <w:t>i</w:t>
      </w:r>
      <w:r>
        <w:rPr>
          <w:rFonts w:ascii="Calibri" w:hAnsi="Calibri" w:cs="Times New Roman"/>
          <w:sz w:val="20"/>
          <w:szCs w:val="20"/>
        </w:rPr>
        <w:t xml:space="preserve">n sell table I have added balance column which can be calculated form TotalPrice and AmountPaid, </w:t>
      </w:r>
      <w:proofErr w:type="gramStart"/>
      <w:r>
        <w:rPr>
          <w:rFonts w:ascii="Calibri" w:hAnsi="Calibri" w:cs="Times New Roman"/>
          <w:sz w:val="20"/>
          <w:szCs w:val="20"/>
        </w:rPr>
        <w:t>So</w:t>
      </w:r>
      <w:proofErr w:type="gramEnd"/>
      <w:r>
        <w:rPr>
          <w:rFonts w:ascii="Calibri" w:hAnsi="Calibri" w:cs="Times New Roman"/>
          <w:sz w:val="20"/>
          <w:szCs w:val="20"/>
        </w:rPr>
        <w:t xml:space="preserve"> in 3NF I discarded that column. Now in Our Final design all NON-KEY-Column are depend on primary key and there is no derived column.  </w:t>
      </w:r>
    </w:p>
    <w:p w:rsidR="001A0C80" w:rsidRPr="008C39FC" w:rsidRDefault="001A0C80" w:rsidP="008C39FC">
      <w:pPr>
        <w:rPr>
          <w:rFonts w:ascii="Calibri" w:hAnsi="Calibri" w:cs="Times New Roman"/>
          <w:sz w:val="20"/>
          <w:szCs w:val="20"/>
        </w:rPr>
      </w:pPr>
    </w:p>
    <w:p w:rsidR="00BB1DC2" w:rsidRPr="00BB1DC2" w:rsidRDefault="00BB1DC2" w:rsidP="00BB1DC2">
      <w:pPr>
        <w:ind w:left="2160"/>
        <w:rPr>
          <w:rFonts w:ascii="Calibri" w:hAnsi="Calibri" w:cs="Times New Roman"/>
          <w:sz w:val="20"/>
          <w:szCs w:val="20"/>
        </w:rPr>
      </w:pPr>
    </w:p>
    <w:p w:rsidR="00742B21" w:rsidRPr="00742B21" w:rsidRDefault="00742B21" w:rsidP="000A3F49">
      <w:pPr>
        <w:rPr>
          <w:rFonts w:ascii="Times New Roman" w:hAnsi="Times New Roman" w:cs="Times New Roman"/>
        </w:rPr>
      </w:pPr>
    </w:p>
    <w:p w:rsidR="00742B21" w:rsidRDefault="00742B21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E04D1C" w:rsidP="000A3F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511738" wp14:editId="163E993F">
            <wp:extent cx="5486400" cy="3219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1C" w:rsidRPr="00BF3F1E" w:rsidRDefault="00821574" w:rsidP="000A3F49">
      <w:pPr>
        <w:rPr>
          <w:rFonts w:ascii="Calibri" w:hAnsi="Calibri" w:cs="Calibri"/>
          <w:sz w:val="20"/>
          <w:szCs w:val="20"/>
        </w:rPr>
      </w:pPr>
      <w:r w:rsidRPr="00BF3F1E">
        <w:rPr>
          <w:rFonts w:ascii="Calibri" w:hAnsi="Calibri" w:cs="Calibri"/>
          <w:sz w:val="20"/>
          <w:szCs w:val="20"/>
        </w:rPr>
        <w:t>I have designed this database Considering given scenario:</w:t>
      </w:r>
    </w:p>
    <w:p w:rsidR="00E04D1C" w:rsidRPr="00BF3F1E" w:rsidRDefault="00821574" w:rsidP="000A3F49">
      <w:pPr>
        <w:rPr>
          <w:rFonts w:ascii="Calibri" w:hAnsi="Calibri" w:cs="Calibri"/>
          <w:sz w:val="20"/>
          <w:szCs w:val="20"/>
        </w:rPr>
      </w:pPr>
      <w:r w:rsidRPr="00BF3F1E">
        <w:rPr>
          <w:rFonts w:ascii="Calibri" w:hAnsi="Calibri" w:cs="Calibri"/>
          <w:sz w:val="20"/>
          <w:szCs w:val="20"/>
        </w:rPr>
        <w:t xml:space="preserve">A customer can place </w:t>
      </w:r>
      <w:r w:rsidR="00BF3F1E">
        <w:rPr>
          <w:rFonts w:ascii="Calibri" w:hAnsi="Calibri" w:cs="Calibri"/>
          <w:sz w:val="20"/>
          <w:szCs w:val="20"/>
        </w:rPr>
        <w:t xml:space="preserve">many </w:t>
      </w:r>
      <w:r w:rsidRPr="00BF3F1E">
        <w:rPr>
          <w:rFonts w:ascii="Calibri" w:hAnsi="Calibri" w:cs="Calibri"/>
          <w:sz w:val="20"/>
          <w:szCs w:val="20"/>
        </w:rPr>
        <w:t>order</w:t>
      </w:r>
      <w:r w:rsidR="00BF3F1E">
        <w:rPr>
          <w:rFonts w:ascii="Calibri" w:hAnsi="Calibri" w:cs="Calibri"/>
          <w:sz w:val="20"/>
          <w:szCs w:val="20"/>
        </w:rPr>
        <w:t>s</w:t>
      </w:r>
      <w:r w:rsidRPr="00BF3F1E">
        <w:rPr>
          <w:rFonts w:ascii="Calibri" w:hAnsi="Calibri" w:cs="Calibri"/>
          <w:sz w:val="20"/>
          <w:szCs w:val="20"/>
        </w:rPr>
        <w:t>. An or</w:t>
      </w:r>
      <w:r w:rsidR="00BF3F1E">
        <w:rPr>
          <w:rFonts w:ascii="Calibri" w:hAnsi="Calibri" w:cs="Calibri"/>
          <w:sz w:val="20"/>
          <w:szCs w:val="20"/>
        </w:rPr>
        <w:t>der</w:t>
      </w:r>
      <w:r w:rsidRPr="00BF3F1E">
        <w:rPr>
          <w:rFonts w:ascii="Calibri" w:hAnsi="Calibri" w:cs="Calibri"/>
          <w:sz w:val="20"/>
          <w:szCs w:val="20"/>
        </w:rPr>
        <w:t xml:space="preserve"> should have customer detail and product </w:t>
      </w:r>
      <w:proofErr w:type="gramStart"/>
      <w:r w:rsidRPr="00BF3F1E">
        <w:rPr>
          <w:rFonts w:ascii="Calibri" w:hAnsi="Calibri" w:cs="Calibri"/>
          <w:sz w:val="20"/>
          <w:szCs w:val="20"/>
        </w:rPr>
        <w:t>details .</w:t>
      </w:r>
      <w:proofErr w:type="spellStart"/>
      <w:r w:rsidRPr="00BF3F1E">
        <w:rPr>
          <w:rFonts w:ascii="Calibri" w:hAnsi="Calibri" w:cs="Calibri"/>
          <w:sz w:val="20"/>
          <w:szCs w:val="20"/>
        </w:rPr>
        <w:t>i</w:t>
      </w:r>
      <w:proofErr w:type="gramEnd"/>
      <w:r w:rsidRPr="00BF3F1E">
        <w:rPr>
          <w:rFonts w:ascii="Calibri" w:hAnsi="Calibri" w:cs="Calibri"/>
          <w:sz w:val="20"/>
          <w:szCs w:val="20"/>
        </w:rPr>
        <w:t>.e</w:t>
      </w:r>
      <w:proofErr w:type="spellEnd"/>
      <w:r w:rsidRPr="00BF3F1E">
        <w:rPr>
          <w:rFonts w:ascii="Calibri" w:hAnsi="Calibri" w:cs="Calibri"/>
          <w:sz w:val="20"/>
          <w:szCs w:val="20"/>
        </w:rPr>
        <w:t xml:space="preserve"> who place the order and what product he wants. </w:t>
      </w:r>
      <w:proofErr w:type="gramStart"/>
      <w:r w:rsidR="00BF3F1E">
        <w:rPr>
          <w:rFonts w:ascii="Calibri" w:hAnsi="Calibri" w:cs="Calibri"/>
          <w:sz w:val="20"/>
          <w:szCs w:val="20"/>
        </w:rPr>
        <w:t>S</w:t>
      </w:r>
      <w:r w:rsidRPr="00BF3F1E">
        <w:rPr>
          <w:rFonts w:ascii="Calibri" w:hAnsi="Calibri" w:cs="Calibri"/>
          <w:sz w:val="20"/>
          <w:szCs w:val="20"/>
        </w:rPr>
        <w:t>o</w:t>
      </w:r>
      <w:proofErr w:type="gramEnd"/>
      <w:r w:rsidRPr="00BF3F1E">
        <w:rPr>
          <w:rFonts w:ascii="Calibri" w:hAnsi="Calibri" w:cs="Calibri"/>
          <w:sz w:val="20"/>
          <w:szCs w:val="20"/>
        </w:rPr>
        <w:t xml:space="preserve"> order (sale) table will take customer details from customer table using customerID and product details from Product table using productID.</w:t>
      </w:r>
      <w:r w:rsidR="00BF3F1E">
        <w:rPr>
          <w:rFonts w:ascii="Calibri" w:hAnsi="Calibri" w:cs="Calibri"/>
          <w:sz w:val="20"/>
          <w:szCs w:val="20"/>
        </w:rPr>
        <w:t xml:space="preserve"> The</w:t>
      </w:r>
      <w:r w:rsidRPr="00BF3F1E">
        <w:rPr>
          <w:rFonts w:ascii="Calibri" w:hAnsi="Calibri" w:cs="Calibri"/>
          <w:sz w:val="20"/>
          <w:szCs w:val="20"/>
        </w:rPr>
        <w:t xml:space="preserve"> Product is </w:t>
      </w:r>
      <w:r w:rsidR="00BF3F1E">
        <w:rPr>
          <w:rFonts w:ascii="Calibri" w:hAnsi="Calibri" w:cs="Calibri"/>
          <w:sz w:val="20"/>
          <w:szCs w:val="20"/>
        </w:rPr>
        <w:t>made up of multiple ingredients, also w</w:t>
      </w:r>
      <w:r w:rsidRPr="00BF3F1E">
        <w:rPr>
          <w:rFonts w:ascii="Calibri" w:hAnsi="Calibri" w:cs="Calibri"/>
          <w:sz w:val="20"/>
          <w:szCs w:val="20"/>
        </w:rPr>
        <w:t xml:space="preserve">e can use one ingredient in different products so these </w:t>
      </w:r>
      <w:proofErr w:type="gramStart"/>
      <w:r w:rsidRPr="00BF3F1E">
        <w:rPr>
          <w:rFonts w:ascii="Calibri" w:hAnsi="Calibri" w:cs="Calibri"/>
          <w:sz w:val="20"/>
          <w:szCs w:val="20"/>
        </w:rPr>
        <w:t>two table</w:t>
      </w:r>
      <w:proofErr w:type="gramEnd"/>
      <w:r w:rsidRPr="00BF3F1E">
        <w:rPr>
          <w:rFonts w:ascii="Calibri" w:hAnsi="Calibri" w:cs="Calibri"/>
          <w:sz w:val="20"/>
          <w:szCs w:val="20"/>
        </w:rPr>
        <w:t xml:space="preserve"> form many to many relation respectively. That’s </w:t>
      </w:r>
      <w:r w:rsidR="00BF3F1E">
        <w:rPr>
          <w:rFonts w:ascii="Calibri" w:hAnsi="Calibri" w:cs="Calibri"/>
          <w:sz w:val="20"/>
          <w:szCs w:val="20"/>
        </w:rPr>
        <w:t xml:space="preserve">why </w:t>
      </w:r>
      <w:proofErr w:type="spellStart"/>
      <w:r w:rsidR="00BF3F1E">
        <w:rPr>
          <w:rFonts w:ascii="Calibri" w:hAnsi="Calibri" w:cs="Calibri"/>
          <w:sz w:val="20"/>
          <w:szCs w:val="20"/>
        </w:rPr>
        <w:t>i</w:t>
      </w:r>
      <w:proofErr w:type="spellEnd"/>
      <w:r w:rsidRPr="00BF3F1E">
        <w:rPr>
          <w:rFonts w:ascii="Calibri" w:hAnsi="Calibri" w:cs="Calibri"/>
          <w:sz w:val="20"/>
          <w:szCs w:val="20"/>
        </w:rPr>
        <w:t xml:space="preserve"> added association </w:t>
      </w:r>
      <w:proofErr w:type="gramStart"/>
      <w:r w:rsidRPr="00BF3F1E">
        <w:rPr>
          <w:rFonts w:ascii="Calibri" w:hAnsi="Calibri" w:cs="Calibri"/>
          <w:sz w:val="20"/>
          <w:szCs w:val="20"/>
        </w:rPr>
        <w:t>table(</w:t>
      </w:r>
      <w:proofErr w:type="gramEnd"/>
      <w:r w:rsidRPr="00BF3F1E">
        <w:rPr>
          <w:rFonts w:ascii="Calibri" w:hAnsi="Calibri" w:cs="Calibri"/>
          <w:sz w:val="20"/>
          <w:szCs w:val="20"/>
        </w:rPr>
        <w:t>Junction table)</w:t>
      </w:r>
      <w:r w:rsidR="00BF3F1E" w:rsidRPr="00BF3F1E">
        <w:rPr>
          <w:rFonts w:ascii="Calibri" w:hAnsi="Calibri" w:cs="Calibri"/>
          <w:sz w:val="20"/>
          <w:szCs w:val="20"/>
        </w:rPr>
        <w:t xml:space="preserve">. Now product and ingredient form one to many relationships with junction table.  Supplier supply the ingredients. Here I assumed on scenario that a supplier can supply many ingredient and form one to many </w:t>
      </w:r>
      <w:proofErr w:type="gramStart"/>
      <w:r w:rsidR="00BF3F1E" w:rsidRPr="00BF3F1E">
        <w:rPr>
          <w:rFonts w:ascii="Calibri" w:hAnsi="Calibri" w:cs="Calibri"/>
          <w:sz w:val="20"/>
          <w:szCs w:val="20"/>
        </w:rPr>
        <w:t>relationship</w:t>
      </w:r>
      <w:proofErr w:type="gramEnd"/>
      <w:r w:rsidR="00BF3F1E" w:rsidRPr="00BF3F1E">
        <w:rPr>
          <w:rFonts w:ascii="Calibri" w:hAnsi="Calibri" w:cs="Calibri"/>
          <w:sz w:val="20"/>
          <w:szCs w:val="20"/>
        </w:rPr>
        <w:t>.</w:t>
      </w:r>
      <w:r w:rsidRPr="00BF3F1E">
        <w:rPr>
          <w:rFonts w:ascii="Calibri" w:hAnsi="Calibri" w:cs="Calibri"/>
          <w:sz w:val="20"/>
          <w:szCs w:val="20"/>
        </w:rPr>
        <w:t xml:space="preserve"> </w:t>
      </w:r>
    </w:p>
    <w:p w:rsidR="00BF3F1E" w:rsidRDefault="00BF3F1E" w:rsidP="00BF3F1E">
      <w:pPr>
        <w:rPr>
          <w:rFonts w:ascii="Calibri" w:hAnsi="Calibri" w:cs="Times New Roman"/>
          <w:sz w:val="20"/>
          <w:szCs w:val="20"/>
        </w:rPr>
      </w:pPr>
      <w:r w:rsidRPr="00952606">
        <w:rPr>
          <w:rFonts w:ascii="Calibri" w:hAnsi="Calibri" w:cs="Times New Roman"/>
          <w:sz w:val="20"/>
          <w:szCs w:val="20"/>
        </w:rPr>
        <w:t>Table Relationship:</w:t>
      </w:r>
    </w:p>
    <w:p w:rsidR="00BF3F1E" w:rsidRDefault="00BF3F1E" w:rsidP="00BF3F1E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Customers - Sale: One to Many Relationship</w:t>
      </w:r>
    </w:p>
    <w:p w:rsidR="00BF3F1E" w:rsidRDefault="00BF3F1E" w:rsidP="00BF3F1E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A customer Can place many Orders that’s why relation between Customers and    sale is One-Many</w:t>
      </w:r>
    </w:p>
    <w:p w:rsidR="00BF3F1E" w:rsidRDefault="00BF3F1E" w:rsidP="00BF3F1E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Product – Sale: One to many</w:t>
      </w:r>
    </w:p>
    <w:p w:rsidR="00BF3F1E" w:rsidRDefault="00BF3F1E" w:rsidP="00BF3F1E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A product can have multiple order by the same customer or different customer so relation between product and sale is One to many.</w:t>
      </w:r>
    </w:p>
    <w:p w:rsidR="00BF3F1E" w:rsidRDefault="00BF3F1E" w:rsidP="00BF3F1E">
      <w:pPr>
        <w:pStyle w:val="ListParagraph"/>
        <w:ind w:left="1440"/>
        <w:rPr>
          <w:rFonts w:ascii="Calibri" w:hAnsi="Calibri" w:cs="Times New Roman"/>
          <w:sz w:val="20"/>
          <w:szCs w:val="20"/>
        </w:rPr>
      </w:pPr>
    </w:p>
    <w:p w:rsidR="00BF3F1E" w:rsidRDefault="00BF3F1E" w:rsidP="00BF3F1E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Product – Ingredient: Many to Many</w:t>
      </w:r>
    </w:p>
    <w:p w:rsidR="00BF3F1E" w:rsidRDefault="00BF3F1E" w:rsidP="00BF3F1E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>One product can have multiple ingredient and one ingredient can be part of multiple product so relation between these two table is many to many.</w:t>
      </w:r>
    </w:p>
    <w:p w:rsidR="00BF3F1E" w:rsidRDefault="00BF3F1E" w:rsidP="00BF3F1E">
      <w:pPr>
        <w:pStyle w:val="ListParagraph"/>
        <w:ind w:left="2160"/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To resolve </w:t>
      </w:r>
      <w:proofErr w:type="gramStart"/>
      <w:r>
        <w:rPr>
          <w:rFonts w:ascii="Calibri" w:hAnsi="Calibri" w:cs="Times New Roman"/>
          <w:sz w:val="20"/>
          <w:szCs w:val="20"/>
        </w:rPr>
        <w:t>this</w:t>
      </w:r>
      <w:proofErr w:type="gramEnd"/>
      <w:r>
        <w:rPr>
          <w:rFonts w:ascii="Calibri" w:hAnsi="Calibri" w:cs="Times New Roman"/>
          <w:sz w:val="20"/>
          <w:szCs w:val="20"/>
        </w:rPr>
        <w:t xml:space="preserve"> we have added Association table (Junction table) into the database and form one to many relation with junction table from product and ingredient.</w:t>
      </w:r>
    </w:p>
    <w:p w:rsidR="00BF3F1E" w:rsidRDefault="00BF3F1E" w:rsidP="00BF3F1E">
      <w:pPr>
        <w:pStyle w:val="ListParagraph"/>
        <w:numPr>
          <w:ilvl w:val="0"/>
          <w:numId w:val="20"/>
        </w:numPr>
        <w:rPr>
          <w:rFonts w:ascii="Calibri" w:hAnsi="Calibri" w:cs="Times New Roman"/>
          <w:sz w:val="20"/>
          <w:szCs w:val="20"/>
        </w:rPr>
      </w:pPr>
      <w:r>
        <w:rPr>
          <w:rFonts w:ascii="Calibri" w:hAnsi="Calibri" w:cs="Times New Roman"/>
          <w:sz w:val="20"/>
          <w:szCs w:val="20"/>
        </w:rPr>
        <w:t xml:space="preserve"> Supplier -  Ingredient: One to Many:</w:t>
      </w:r>
    </w:p>
    <w:p w:rsidR="000A3F49" w:rsidRDefault="00BF3F1E" w:rsidP="00BF3F1E">
      <w:pPr>
        <w:rPr>
          <w:b/>
        </w:rPr>
      </w:pPr>
      <w:r>
        <w:rPr>
          <w:rFonts w:ascii="Calibri" w:hAnsi="Calibri" w:cs="Times New Roman"/>
          <w:sz w:val="20"/>
          <w:szCs w:val="20"/>
        </w:rPr>
        <w:t>Assuming the base case that, one supplier can supply multiple ingredient and two suppliers can’t supply same ingredient, we can form one to many relations between these two table.</w:t>
      </w:r>
    </w:p>
    <w:p w:rsidR="000A3F49" w:rsidRDefault="000A3F49" w:rsidP="000A3F49">
      <w:pPr>
        <w:rPr>
          <w:b/>
        </w:rPr>
      </w:pPr>
    </w:p>
    <w:p w:rsidR="00D137F8" w:rsidRDefault="007F34F6" w:rsidP="000A3F49">
      <w:pPr>
        <w:rPr>
          <w:b/>
        </w:rPr>
      </w:pPr>
      <w:r>
        <w:rPr>
          <w:b/>
        </w:rPr>
        <w:t>REMARK:</w:t>
      </w:r>
    </w:p>
    <w:p w:rsidR="00C14CC2" w:rsidRPr="00F73009" w:rsidRDefault="00C14CC2" w:rsidP="000A3F49">
      <w:p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 xml:space="preserve">Project 1 helps me to enhance </w:t>
      </w:r>
      <w:proofErr w:type="spellStart"/>
      <w:r w:rsidRPr="00F73009">
        <w:rPr>
          <w:rFonts w:ascii="Calibri" w:hAnsi="Calibri" w:cs="Calibri"/>
          <w:sz w:val="20"/>
          <w:szCs w:val="20"/>
        </w:rPr>
        <w:t>sql</w:t>
      </w:r>
      <w:proofErr w:type="spellEnd"/>
      <w:r w:rsidRPr="00F73009">
        <w:rPr>
          <w:rFonts w:ascii="Calibri" w:hAnsi="Calibri" w:cs="Calibri"/>
          <w:sz w:val="20"/>
          <w:szCs w:val="20"/>
        </w:rPr>
        <w:t xml:space="preserve"> skills and knowledge in Following Section:</w:t>
      </w:r>
    </w:p>
    <w:p w:rsidR="00C14CC2" w:rsidRPr="00F73009" w:rsidRDefault="00C14CC2" w:rsidP="00C14CC2">
      <w:pPr>
        <w:pStyle w:val="ListParagraph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>Working with single table as well as multiple tables (Using Select)</w:t>
      </w:r>
    </w:p>
    <w:p w:rsidR="00C14CC2" w:rsidRPr="00F73009" w:rsidRDefault="00C14CC2" w:rsidP="00C14CC2">
      <w:pPr>
        <w:pStyle w:val="ListParagraph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>Code summary queries and subqueries</w:t>
      </w:r>
    </w:p>
    <w:p w:rsidR="00C14CC2" w:rsidRPr="00F73009" w:rsidRDefault="00C14CC2" w:rsidP="00C14CC2">
      <w:pPr>
        <w:pStyle w:val="ListParagraph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 xml:space="preserve">Working </w:t>
      </w:r>
      <w:r w:rsidR="00FC59A2">
        <w:rPr>
          <w:rFonts w:ascii="Calibri" w:hAnsi="Calibri" w:cs="Calibri"/>
          <w:sz w:val="20"/>
          <w:szCs w:val="20"/>
        </w:rPr>
        <w:t xml:space="preserve">with </w:t>
      </w:r>
      <w:r w:rsidRPr="00F73009">
        <w:rPr>
          <w:rFonts w:ascii="Calibri" w:hAnsi="Calibri" w:cs="Calibri"/>
          <w:sz w:val="20"/>
          <w:szCs w:val="20"/>
        </w:rPr>
        <w:t>insert, Update, Delete statements</w:t>
      </w:r>
    </w:p>
    <w:p w:rsidR="00C14CC2" w:rsidRPr="00F73009" w:rsidRDefault="00F73009" w:rsidP="00C14CC2">
      <w:pPr>
        <w:pStyle w:val="ListParagraph"/>
        <w:numPr>
          <w:ilvl w:val="0"/>
          <w:numId w:val="20"/>
        </w:num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>Working with data types.</w:t>
      </w:r>
    </w:p>
    <w:p w:rsidR="00F73009" w:rsidRPr="00F73009" w:rsidRDefault="00F73009" w:rsidP="00F73009">
      <w:p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>Project 1 also helpful to Understand Database Design Concepts. In addition to this, it helps to improve</w:t>
      </w:r>
      <w:r w:rsidR="00B1072E">
        <w:rPr>
          <w:rFonts w:ascii="Calibri" w:hAnsi="Calibri" w:cs="Calibri"/>
          <w:sz w:val="20"/>
          <w:szCs w:val="20"/>
        </w:rPr>
        <w:t xml:space="preserve"> knowledge in</w:t>
      </w:r>
      <w:r w:rsidRPr="00F73009">
        <w:rPr>
          <w:rFonts w:ascii="Calibri" w:hAnsi="Calibri" w:cs="Calibri"/>
          <w:sz w:val="20"/>
          <w:szCs w:val="20"/>
        </w:rPr>
        <w:t xml:space="preserve"> following advance SQL concept:</w:t>
      </w:r>
    </w:p>
    <w:p w:rsidR="00F73009" w:rsidRDefault="00F73009" w:rsidP="00F73009">
      <w:pPr>
        <w:pStyle w:val="ListParagraph"/>
        <w:numPr>
          <w:ilvl w:val="0"/>
          <w:numId w:val="24"/>
        </w:numPr>
        <w:rPr>
          <w:rFonts w:ascii="Calibri" w:hAnsi="Calibri" w:cs="Calibri"/>
          <w:sz w:val="20"/>
          <w:szCs w:val="20"/>
        </w:rPr>
      </w:pPr>
      <w:r w:rsidRPr="00F73009">
        <w:rPr>
          <w:rFonts w:ascii="Calibri" w:hAnsi="Calibri" w:cs="Calibri"/>
          <w:sz w:val="20"/>
          <w:szCs w:val="20"/>
        </w:rPr>
        <w:t>Working with view, script,</w:t>
      </w:r>
    </w:p>
    <w:p w:rsidR="00F73009" w:rsidRPr="00F73009" w:rsidRDefault="00F73009" w:rsidP="00F73009">
      <w:pPr>
        <w:pStyle w:val="ListParagraph"/>
        <w:numPr>
          <w:ilvl w:val="0"/>
          <w:numId w:val="24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Working with</w:t>
      </w:r>
      <w:r w:rsidRPr="00F73009">
        <w:rPr>
          <w:rFonts w:ascii="Calibri" w:hAnsi="Calibri" w:cs="Calibri"/>
          <w:sz w:val="20"/>
          <w:szCs w:val="20"/>
        </w:rPr>
        <w:t xml:space="preserve"> stored procedure, functions. </w:t>
      </w:r>
    </w:p>
    <w:p w:rsidR="00F73009" w:rsidRPr="00F73009" w:rsidRDefault="00F73009" w:rsidP="00F73009">
      <w:pPr>
        <w:ind w:left="1052"/>
        <w:rPr>
          <w:rFonts w:ascii="Calibri" w:hAnsi="Calibri" w:cs="Calibri"/>
        </w:rPr>
      </w:pPr>
    </w:p>
    <w:p w:rsidR="00F73009" w:rsidRPr="00F73009" w:rsidRDefault="00F73009" w:rsidP="00F73009">
      <w:pPr>
        <w:rPr>
          <w:rFonts w:ascii="Calibri" w:hAnsi="Calibri" w:cs="Calibri"/>
        </w:rPr>
      </w:pPr>
    </w:p>
    <w:p w:rsidR="00F73009" w:rsidRPr="00F73009" w:rsidRDefault="00F73009" w:rsidP="00F73009">
      <w:pPr>
        <w:ind w:left="1080"/>
        <w:rPr>
          <w:rFonts w:ascii="Calibri" w:hAnsi="Calibri" w:cs="Calibri"/>
        </w:rPr>
      </w:pPr>
    </w:p>
    <w:p w:rsidR="00C14CC2" w:rsidRPr="00C14CC2" w:rsidRDefault="00C14CC2" w:rsidP="000A3F49">
      <w:pPr>
        <w:rPr>
          <w:rFonts w:ascii="Calibri" w:hAnsi="Calibri" w:cs="Calibri"/>
        </w:rPr>
      </w:pPr>
    </w:p>
    <w:p w:rsidR="007F34F6" w:rsidRDefault="007F34F6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0A3F49" w:rsidRDefault="000A3F49" w:rsidP="000A3F49">
      <w:pPr>
        <w:rPr>
          <w:b/>
        </w:rPr>
      </w:pPr>
    </w:p>
    <w:p w:rsidR="005A5644" w:rsidRDefault="005A5644" w:rsidP="00AB4CF2">
      <w:pPr>
        <w:rPr>
          <w:b/>
        </w:rPr>
      </w:pPr>
    </w:p>
    <w:p w:rsidR="005A5644" w:rsidRPr="00AB4CF2" w:rsidRDefault="005A5644" w:rsidP="00AB4CF2">
      <w:pPr>
        <w:rPr>
          <w:b/>
        </w:rPr>
      </w:pPr>
    </w:p>
    <w:p w:rsidR="00AB4CF2" w:rsidRDefault="00AB4CF2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C4E25" w:rsidRDefault="002C4E25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076D7F" w:rsidRDefault="00076D7F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076D7F" w:rsidRDefault="00076D7F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:rsidR="002C4E25" w:rsidRDefault="002C4E25" w:rsidP="001E2761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E2761" w:rsidRDefault="001E2761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E2761" w:rsidRPr="004E6E06" w:rsidRDefault="001E2761" w:rsidP="00636AAF">
      <w:pPr>
        <w:autoSpaceDE w:val="0"/>
        <w:autoSpaceDN w:val="0"/>
        <w:adjustRightInd w:val="0"/>
        <w:spacing w:before="0"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sectPr w:rsidR="001E2761" w:rsidRPr="004E6E06">
      <w:footerReference w:type="default" r:id="rId65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7942" w:rsidRDefault="00247942" w:rsidP="00C6554A">
      <w:pPr>
        <w:spacing w:before="0" w:after="0" w:line="240" w:lineRule="auto"/>
      </w:pPr>
      <w:r>
        <w:separator/>
      </w:r>
    </w:p>
  </w:endnote>
  <w:endnote w:type="continuationSeparator" w:id="0">
    <w:p w:rsidR="00247942" w:rsidRDefault="00247942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643DC" w:rsidRDefault="000643DC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E77FE5">
      <w:rPr>
        <w:noProof/>
      </w:rPr>
      <w:t>20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7942" w:rsidRDefault="00247942" w:rsidP="00C6554A">
      <w:pPr>
        <w:spacing w:before="0" w:after="0" w:line="240" w:lineRule="auto"/>
      </w:pPr>
      <w:r>
        <w:separator/>
      </w:r>
    </w:p>
  </w:footnote>
  <w:footnote w:type="continuationSeparator" w:id="0">
    <w:p w:rsidR="00247942" w:rsidRDefault="00247942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0E11518E"/>
    <w:multiLevelType w:val="hybridMultilevel"/>
    <w:tmpl w:val="0B062B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38D548E"/>
    <w:multiLevelType w:val="hybridMultilevel"/>
    <w:tmpl w:val="43F0B2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684390"/>
    <w:multiLevelType w:val="hybridMultilevel"/>
    <w:tmpl w:val="43F0B2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C25683"/>
    <w:multiLevelType w:val="hybridMultilevel"/>
    <w:tmpl w:val="5CD23814"/>
    <w:lvl w:ilvl="0" w:tplc="04090001">
      <w:start w:val="1"/>
      <w:numFmt w:val="bullet"/>
      <w:lvlText w:val=""/>
      <w:lvlJc w:val="left"/>
      <w:pPr>
        <w:ind w:left="1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8" w:hanging="360"/>
      </w:pPr>
      <w:rPr>
        <w:rFonts w:ascii="Wingdings" w:hAnsi="Wingdings" w:hint="default"/>
      </w:rPr>
    </w:lvl>
  </w:abstractNum>
  <w:abstractNum w:abstractNumId="16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E1D4E48"/>
    <w:multiLevelType w:val="hybridMultilevel"/>
    <w:tmpl w:val="96FA9AD6"/>
    <w:lvl w:ilvl="0" w:tplc="3050DC78">
      <w:start w:val="1"/>
      <w:numFmt w:val="upperLetter"/>
      <w:lvlText w:val="(%1)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305DAB"/>
    <w:multiLevelType w:val="hybridMultilevel"/>
    <w:tmpl w:val="196CBA1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672517"/>
    <w:multiLevelType w:val="hybridMultilevel"/>
    <w:tmpl w:val="5334548A"/>
    <w:lvl w:ilvl="0" w:tplc="04090001">
      <w:start w:val="1"/>
      <w:numFmt w:val="bullet"/>
      <w:lvlText w:val=""/>
      <w:lvlJc w:val="left"/>
      <w:pPr>
        <w:ind w:left="14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2" w:hanging="360"/>
      </w:pPr>
      <w:rPr>
        <w:rFonts w:ascii="Wingdings" w:hAnsi="Wingdings" w:hint="default"/>
      </w:rPr>
    </w:lvl>
  </w:abstractNum>
  <w:abstractNum w:abstractNumId="20" w15:restartNumberingAfterBreak="0">
    <w:nsid w:val="73FC68AF"/>
    <w:multiLevelType w:val="hybridMultilevel"/>
    <w:tmpl w:val="9A727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9F2F77"/>
    <w:multiLevelType w:val="hybridMultilevel"/>
    <w:tmpl w:val="43F0B2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6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8"/>
  </w:num>
  <w:num w:numId="17">
    <w:abstractNumId w:val="13"/>
  </w:num>
  <w:num w:numId="18">
    <w:abstractNumId w:val="21"/>
  </w:num>
  <w:num w:numId="19">
    <w:abstractNumId w:val="14"/>
  </w:num>
  <w:num w:numId="20">
    <w:abstractNumId w:val="12"/>
  </w:num>
  <w:num w:numId="21">
    <w:abstractNumId w:val="17"/>
  </w:num>
  <w:num w:numId="22">
    <w:abstractNumId w:val="20"/>
  </w:num>
  <w:num w:numId="23">
    <w:abstractNumId w:val="15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524"/>
    <w:rsid w:val="00063A4E"/>
    <w:rsid w:val="000643DC"/>
    <w:rsid w:val="00076D7F"/>
    <w:rsid w:val="00080896"/>
    <w:rsid w:val="000A3F49"/>
    <w:rsid w:val="000B6CB9"/>
    <w:rsid w:val="000F58BB"/>
    <w:rsid w:val="00101671"/>
    <w:rsid w:val="00107750"/>
    <w:rsid w:val="00107ADD"/>
    <w:rsid w:val="001241F2"/>
    <w:rsid w:val="001A0C80"/>
    <w:rsid w:val="001C3D89"/>
    <w:rsid w:val="001E2761"/>
    <w:rsid w:val="00230EC8"/>
    <w:rsid w:val="00242B25"/>
    <w:rsid w:val="00244A03"/>
    <w:rsid w:val="00247942"/>
    <w:rsid w:val="00254F1F"/>
    <w:rsid w:val="002554CD"/>
    <w:rsid w:val="00293B83"/>
    <w:rsid w:val="002A6D9D"/>
    <w:rsid w:val="002B4294"/>
    <w:rsid w:val="002B6894"/>
    <w:rsid w:val="002C4E25"/>
    <w:rsid w:val="002D6655"/>
    <w:rsid w:val="002E7B72"/>
    <w:rsid w:val="00300286"/>
    <w:rsid w:val="00305273"/>
    <w:rsid w:val="00333D0D"/>
    <w:rsid w:val="00344D38"/>
    <w:rsid w:val="0038593E"/>
    <w:rsid w:val="003D0EF2"/>
    <w:rsid w:val="003E06C3"/>
    <w:rsid w:val="00432FA9"/>
    <w:rsid w:val="0045706D"/>
    <w:rsid w:val="004C049F"/>
    <w:rsid w:val="004E4CDB"/>
    <w:rsid w:val="004E6E06"/>
    <w:rsid w:val="004F74B0"/>
    <w:rsid w:val="005000E2"/>
    <w:rsid w:val="0050380B"/>
    <w:rsid w:val="00573C64"/>
    <w:rsid w:val="00591233"/>
    <w:rsid w:val="005A33B9"/>
    <w:rsid w:val="005A5644"/>
    <w:rsid w:val="00636AAF"/>
    <w:rsid w:val="006A3CE7"/>
    <w:rsid w:val="006B5BFD"/>
    <w:rsid w:val="006D3130"/>
    <w:rsid w:val="006D76AC"/>
    <w:rsid w:val="007238BE"/>
    <w:rsid w:val="00730CA8"/>
    <w:rsid w:val="00742B21"/>
    <w:rsid w:val="00752FA7"/>
    <w:rsid w:val="007933DB"/>
    <w:rsid w:val="007E6F21"/>
    <w:rsid w:val="007F34F6"/>
    <w:rsid w:val="007F5C13"/>
    <w:rsid w:val="00821574"/>
    <w:rsid w:val="00857524"/>
    <w:rsid w:val="008C39FC"/>
    <w:rsid w:val="008E7A70"/>
    <w:rsid w:val="00905665"/>
    <w:rsid w:val="00925277"/>
    <w:rsid w:val="00952606"/>
    <w:rsid w:val="00970AE5"/>
    <w:rsid w:val="009821D5"/>
    <w:rsid w:val="009A6FB1"/>
    <w:rsid w:val="009D423D"/>
    <w:rsid w:val="009E508D"/>
    <w:rsid w:val="00A23D82"/>
    <w:rsid w:val="00AA1F20"/>
    <w:rsid w:val="00AB4CF2"/>
    <w:rsid w:val="00B017B7"/>
    <w:rsid w:val="00B1072E"/>
    <w:rsid w:val="00B2637A"/>
    <w:rsid w:val="00B51CA3"/>
    <w:rsid w:val="00B656E0"/>
    <w:rsid w:val="00B7245E"/>
    <w:rsid w:val="00BA0641"/>
    <w:rsid w:val="00BB1DC2"/>
    <w:rsid w:val="00BD3181"/>
    <w:rsid w:val="00BF3F1E"/>
    <w:rsid w:val="00C14CC2"/>
    <w:rsid w:val="00C30F4B"/>
    <w:rsid w:val="00C36143"/>
    <w:rsid w:val="00C45131"/>
    <w:rsid w:val="00C6554A"/>
    <w:rsid w:val="00C70600"/>
    <w:rsid w:val="00C831CC"/>
    <w:rsid w:val="00CB457C"/>
    <w:rsid w:val="00CD3219"/>
    <w:rsid w:val="00CD52DD"/>
    <w:rsid w:val="00CE731E"/>
    <w:rsid w:val="00D137F8"/>
    <w:rsid w:val="00D43930"/>
    <w:rsid w:val="00D53A1B"/>
    <w:rsid w:val="00D5777D"/>
    <w:rsid w:val="00D7481A"/>
    <w:rsid w:val="00D81DC0"/>
    <w:rsid w:val="00D90D34"/>
    <w:rsid w:val="00D915BB"/>
    <w:rsid w:val="00D92B6F"/>
    <w:rsid w:val="00DD0C65"/>
    <w:rsid w:val="00DD28FA"/>
    <w:rsid w:val="00DE16A3"/>
    <w:rsid w:val="00E04D1C"/>
    <w:rsid w:val="00E77FE5"/>
    <w:rsid w:val="00EA1862"/>
    <w:rsid w:val="00EA5AF6"/>
    <w:rsid w:val="00ED7C44"/>
    <w:rsid w:val="00F17ACC"/>
    <w:rsid w:val="00F73009"/>
    <w:rsid w:val="00F84ECB"/>
    <w:rsid w:val="00F90D7D"/>
    <w:rsid w:val="00FC59A2"/>
    <w:rsid w:val="00FD0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22113F"/>
  <w15:chartTrackingRefBased/>
  <w15:docId w15:val="{E3DC3AB7-8566-484F-983F-3019DC37B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table" w:styleId="TableGrid">
    <w:name w:val="Table Grid"/>
    <w:basedOn w:val="TableNormal"/>
    <w:uiPriority w:val="39"/>
    <w:rsid w:val="005A564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0F58BB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4">
    <w:name w:val="Grid Table 2 Accent 4"/>
    <w:basedOn w:val="TableNormal"/>
    <w:uiPriority w:val="47"/>
    <w:rsid w:val="000F58BB"/>
    <w:pPr>
      <w:spacing w:after="0" w:line="240" w:lineRule="auto"/>
    </w:pPr>
    <w:tblPr>
      <w:tblStyleRowBandSize w:val="1"/>
      <w:tblStyleColBandSize w:val="1"/>
      <w:tblBorders>
        <w:top w:val="single" w:sz="2" w:space="0" w:color="51D9FF" w:themeColor="accent4" w:themeTint="99"/>
        <w:bottom w:val="single" w:sz="2" w:space="0" w:color="51D9FF" w:themeColor="accent4" w:themeTint="99"/>
        <w:insideH w:val="single" w:sz="2" w:space="0" w:color="51D9FF" w:themeColor="accent4" w:themeTint="99"/>
        <w:insideV w:val="single" w:sz="2" w:space="0" w:color="51D9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1D9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1D9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F2FF" w:themeFill="accent4" w:themeFillTint="33"/>
      </w:tcPr>
    </w:tblStylePr>
    <w:tblStylePr w:type="band1Horz">
      <w:tblPr/>
      <w:tcPr>
        <w:shd w:val="clear" w:color="auto" w:fill="C5F2FF" w:themeFill="accent4" w:themeFillTint="33"/>
      </w:tcPr>
    </w:tblStylePr>
  </w:style>
  <w:style w:type="table" w:styleId="GridTable2-Accent2">
    <w:name w:val="Grid Table 2 Accent 2"/>
    <w:basedOn w:val="TableNormal"/>
    <w:uiPriority w:val="47"/>
    <w:rsid w:val="00905665"/>
    <w:pPr>
      <w:spacing w:after="0" w:line="240" w:lineRule="auto"/>
    </w:pPr>
    <w:tblPr>
      <w:tblStyleRowBandSize w:val="1"/>
      <w:tblStyleColBandSize w:val="1"/>
      <w:tblBorders>
        <w:top w:val="single" w:sz="2" w:space="0" w:color="F272AE" w:themeColor="accent2" w:themeTint="99"/>
        <w:bottom w:val="single" w:sz="2" w:space="0" w:color="F272AE" w:themeColor="accent2" w:themeTint="99"/>
        <w:insideH w:val="single" w:sz="2" w:space="0" w:color="F272AE" w:themeColor="accent2" w:themeTint="99"/>
        <w:insideV w:val="single" w:sz="2" w:space="0" w:color="F272AE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272AE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272AE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0E4" w:themeFill="accent2" w:themeFillTint="33"/>
      </w:tcPr>
    </w:tblStylePr>
    <w:tblStylePr w:type="band1Horz">
      <w:tblPr/>
      <w:tcPr>
        <w:shd w:val="clear" w:color="auto" w:fill="FAD0E4" w:themeFill="accent2" w:themeFillTint="33"/>
      </w:tcPr>
    </w:tblStylePr>
  </w:style>
  <w:style w:type="table" w:styleId="GridTable2-Accent1">
    <w:name w:val="Grid Table 2 Accent 1"/>
    <w:basedOn w:val="TableNormal"/>
    <w:uiPriority w:val="47"/>
    <w:rsid w:val="00905665"/>
    <w:pPr>
      <w:spacing w:after="0" w:line="240" w:lineRule="auto"/>
    </w:pPr>
    <w:tblPr>
      <w:tblStyleRowBandSize w:val="1"/>
      <w:tblStyleColBandSize w:val="1"/>
      <w:tblBorders>
        <w:top w:val="single" w:sz="2" w:space="0" w:color="3BE4FF" w:themeColor="accent1" w:themeTint="99"/>
        <w:bottom w:val="single" w:sz="2" w:space="0" w:color="3BE4FF" w:themeColor="accent1" w:themeTint="99"/>
        <w:insideH w:val="single" w:sz="2" w:space="0" w:color="3BE4FF" w:themeColor="accent1" w:themeTint="99"/>
        <w:insideV w:val="single" w:sz="2" w:space="0" w:color="3BE4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E4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E4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F6FF" w:themeFill="accent1" w:themeFillTint="33"/>
      </w:tcPr>
    </w:tblStylePr>
    <w:tblStylePr w:type="band1Horz">
      <w:tblPr/>
      <w:tcPr>
        <w:shd w:val="clear" w:color="auto" w:fill="BDF6FF" w:themeFill="accent1" w:themeFillTint="33"/>
      </w:tcPr>
    </w:tblStylePr>
  </w:style>
  <w:style w:type="paragraph" w:styleId="ListParagraph">
    <w:name w:val="List Paragraph"/>
    <w:basedOn w:val="Normal"/>
    <w:uiPriority w:val="34"/>
    <w:unhideWhenUsed/>
    <w:qFormat/>
    <w:rsid w:val="0095260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831C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3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ha\AppData\Roaming\Microsoft\Templates\Student%20report%20with%20cover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 photo.dotx</Template>
  <TotalTime>980</TotalTime>
  <Pages>36</Pages>
  <Words>1645</Words>
  <Characters>9377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Pathare</dc:creator>
  <cp:keywords/>
  <dc:description/>
  <cp:lastModifiedBy>Vishal Pathare</cp:lastModifiedBy>
  <cp:revision>146</cp:revision>
  <dcterms:created xsi:type="dcterms:W3CDTF">2018-04-08T20:43:00Z</dcterms:created>
  <dcterms:modified xsi:type="dcterms:W3CDTF">2018-04-10T02:33:00Z</dcterms:modified>
</cp:coreProperties>
</file>